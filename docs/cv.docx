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E0F05" w14:textId="430D2F71" w:rsidR="00E52305" w:rsidRDefault="00067298">
      <w:pPr>
        <w:pStyle w:val="Coordonnes"/>
        <w:rPr>
          <w:noProof/>
        </w:rPr>
      </w:pP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1874071325B6407D969E35FC83835194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390FF0">
            <w:rPr>
              <w:noProof/>
            </w:rPr>
            <w:t>--Adresse sur demande--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C0A6D3D9498D4B9DB1EAB7788AAFB470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012F5F4" w14:textId="6CD0F233" w:rsidR="00E52305" w:rsidRDefault="00390FF0">
          <w:pPr>
            <w:pStyle w:val="Coordonnes"/>
            <w:rPr>
              <w:noProof/>
            </w:rPr>
          </w:pPr>
          <w:r>
            <w:rPr>
              <w:noProof/>
            </w:rPr>
            <w:t>Alma, QC</w:t>
          </w:r>
        </w:p>
      </w:sdtContent>
    </w:sdt>
    <w:p w14:paraId="027261E5" w14:textId="50DF5D4D" w:rsidR="00E52305" w:rsidRDefault="00390FF0">
      <w:pPr>
        <w:pStyle w:val="Coordonnes"/>
        <w:rPr>
          <w:noProof/>
        </w:rPr>
      </w:pPr>
      <w:r>
        <w:rPr>
          <w:noProof/>
        </w:rPr>
        <w:t>Cell : --Sur demande--</w:t>
      </w:r>
    </w:p>
    <w:sdt>
      <w:sdtPr>
        <w:alias w:val="Site web"/>
        <w:tag w:val="Site web"/>
        <w:id w:val="48967594"/>
        <w:placeholder>
          <w:docPart w:val="7999DE7B0E7B40BBB0B9AF8434C90CF9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14:paraId="79222FE8" w14:textId="09B80CA9" w:rsidR="00E52305" w:rsidRDefault="00685CCD">
          <w:pPr>
            <w:pStyle w:val="Coordonnes"/>
            <w:rPr>
              <w:noProof/>
            </w:rPr>
          </w:pPr>
          <w:r>
            <w:t>francisguindon.ca</w:t>
          </w:r>
        </w:p>
      </w:sdtContent>
    </w:sdt>
    <w:sdt>
      <w:sdtPr>
        <w:rPr>
          <w:rStyle w:val="Emphasis"/>
          <w:noProof/>
        </w:rPr>
        <w:alias w:val="Courrier électronique"/>
        <w:tag w:val=""/>
        <w:id w:val="1889536063"/>
        <w:placeholder>
          <w:docPart w:val="670003FB624D41C9B734CAD4F467B070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14:paraId="2F94CD72" w14:textId="2BB2ADD7" w:rsidR="00E52305" w:rsidRDefault="00390FF0">
          <w:pPr>
            <w:pStyle w:val="Coordonnes"/>
            <w:rPr>
              <w:rStyle w:val="Emphasis"/>
              <w:noProof/>
            </w:rPr>
          </w:pPr>
          <w:r w:rsidRPr="00390FF0">
            <w:rPr>
              <w:rStyle w:val="Emphasis"/>
              <w:noProof/>
            </w:rPr>
            <w:t>Courrier électronique : francis.guindon@</w:t>
          </w:r>
          <w:r>
            <w:rPr>
              <w:rStyle w:val="Emphasis"/>
              <w:noProof/>
            </w:rPr>
            <w:t>collegealma.ca</w:t>
          </w:r>
        </w:p>
      </w:sdtContent>
    </w:sdt>
    <w:p w14:paraId="7A9A6A0C" w14:textId="77777777" w:rsidR="00E52305" w:rsidRDefault="00067298">
      <w:pPr>
        <w:pStyle w:val="Nom"/>
        <w:rPr>
          <w:noProof/>
        </w:rPr>
      </w:pP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96E56AA7FF7F4D5E81331DBD52C8ECA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56C2C">
            <w:rPr>
              <w:noProof/>
            </w:rPr>
            <w:t>Francis Guindon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14:paraId="39242630" w14:textId="77777777">
        <w:tc>
          <w:tcPr>
            <w:tcW w:w="1778" w:type="dxa"/>
          </w:tcPr>
          <w:p w14:paraId="10E3542F" w14:textId="77777777" w:rsidR="00E52305" w:rsidRDefault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État Civil</w:t>
            </w:r>
          </w:p>
        </w:tc>
        <w:tc>
          <w:tcPr>
            <w:tcW w:w="472" w:type="dxa"/>
          </w:tcPr>
          <w:p w14:paraId="7C21526E" w14:textId="77777777" w:rsidR="00E52305" w:rsidRPr="00D97320" w:rsidRDefault="00E52305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7830" w:type="dxa"/>
          </w:tcPr>
          <w:p w14:paraId="2564517B" w14:textId="77777777" w:rsidR="009A4A07" w:rsidRPr="00D97320" w:rsidRDefault="009A4A07" w:rsidP="003F2E3D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noProof/>
                <w:sz w:val="19"/>
                <w:szCs w:val="19"/>
              </w:rPr>
              <w:t>Nationalité : Canadien</w:t>
            </w:r>
          </w:p>
          <w:p w14:paraId="1496978E" w14:textId="68234DE7" w:rsidR="009A4A07" w:rsidRPr="00D97320" w:rsidRDefault="009A4A07" w:rsidP="003F2E3D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noProof/>
                <w:sz w:val="19"/>
                <w:szCs w:val="19"/>
              </w:rPr>
              <w:t>Lieu de naissance : Chibougamau, Q</w:t>
            </w:r>
            <w:r w:rsidR="00751A5E" w:rsidRPr="00D97320">
              <w:rPr>
                <w:noProof/>
                <w:sz w:val="19"/>
                <w:szCs w:val="19"/>
              </w:rPr>
              <w:t>C</w:t>
            </w:r>
          </w:p>
          <w:p w14:paraId="7040DB14" w14:textId="6D74A444" w:rsidR="00E52305" w:rsidRPr="00D97320" w:rsidRDefault="004764C1" w:rsidP="003F2E3D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noProof/>
                <w:sz w:val="19"/>
                <w:szCs w:val="19"/>
              </w:rPr>
              <w:t xml:space="preserve">Age : </w:t>
            </w:r>
            <w:r w:rsidR="00390FF0" w:rsidRPr="00D97320">
              <w:rPr>
                <w:noProof/>
                <w:sz w:val="19"/>
                <w:szCs w:val="19"/>
              </w:rPr>
              <w:t>20</w:t>
            </w:r>
          </w:p>
          <w:p w14:paraId="03218CD3" w14:textId="151E0A5D" w:rsidR="009A4A07" w:rsidRPr="00D97320" w:rsidRDefault="009A4A07" w:rsidP="003F2E3D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noProof/>
                <w:sz w:val="19"/>
                <w:szCs w:val="19"/>
              </w:rPr>
              <w:t>Parents : Marie-Josée Gauthier (mère) et Michel Guindon (père)</w:t>
            </w:r>
          </w:p>
        </w:tc>
      </w:tr>
      <w:tr w:rsidR="00BB5F17" w14:paraId="41E50DF6" w14:textId="77777777">
        <w:tc>
          <w:tcPr>
            <w:tcW w:w="1778" w:type="dxa"/>
          </w:tcPr>
          <w:p w14:paraId="3AD9C75F" w14:textId="77777777" w:rsidR="00BB5F17" w:rsidRDefault="00BB5F17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Objectif</w:t>
            </w:r>
          </w:p>
        </w:tc>
        <w:tc>
          <w:tcPr>
            <w:tcW w:w="472" w:type="dxa"/>
          </w:tcPr>
          <w:p w14:paraId="4FC26060" w14:textId="77777777" w:rsidR="00BB5F17" w:rsidRPr="00D97320" w:rsidRDefault="00BB5F17" w:rsidP="00BB5F17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7830" w:type="dxa"/>
          </w:tcPr>
          <w:p w14:paraId="6EF82D0C" w14:textId="77777777" w:rsidR="00BB5F17" w:rsidRPr="00D97320" w:rsidRDefault="00BB5F17" w:rsidP="00BB5F17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noProof/>
                <w:sz w:val="19"/>
                <w:szCs w:val="19"/>
              </w:rPr>
              <w:t>Utiliser mes compétences dans un poste qui convient à celles-ci.</w:t>
            </w:r>
          </w:p>
        </w:tc>
      </w:tr>
      <w:tr w:rsidR="00BB5F17" w14:paraId="740CCB4F" w14:textId="77777777">
        <w:tc>
          <w:tcPr>
            <w:tcW w:w="1778" w:type="dxa"/>
          </w:tcPr>
          <w:p w14:paraId="0B555FBA" w14:textId="77777777" w:rsidR="00BB5F17" w:rsidRDefault="00110210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CompÉ</w:t>
            </w:r>
            <w:r w:rsidR="00BB5F17">
              <w:rPr>
                <w:noProof/>
              </w:rPr>
              <w:t>tences</w:t>
            </w:r>
          </w:p>
        </w:tc>
        <w:tc>
          <w:tcPr>
            <w:tcW w:w="472" w:type="dxa"/>
          </w:tcPr>
          <w:p w14:paraId="65460F60" w14:textId="77777777" w:rsidR="00BB5F17" w:rsidRPr="00D97320" w:rsidRDefault="00BB5F17" w:rsidP="00BB5F17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7830" w:type="dxa"/>
          </w:tcPr>
          <w:p w14:paraId="4BC8C78A" w14:textId="77777777" w:rsidR="00BB5F17" w:rsidRPr="00D97320" w:rsidRDefault="00BB5F17" w:rsidP="00BB5F17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rStyle w:val="Heading2Char"/>
                <w:sz w:val="19"/>
                <w:szCs w:val="19"/>
              </w:rPr>
              <w:t>Billingue</w:t>
            </w:r>
            <w:r w:rsidRPr="00D97320">
              <w:rPr>
                <w:noProof/>
                <w:sz w:val="19"/>
                <w:szCs w:val="19"/>
              </w:rPr>
              <w:t xml:space="preserve"> : Peut </w:t>
            </w:r>
            <w:r w:rsidR="00CA1318" w:rsidRPr="00D97320">
              <w:rPr>
                <w:noProof/>
                <w:sz w:val="19"/>
                <w:szCs w:val="19"/>
              </w:rPr>
              <w:t>parler l’anglais et le français.</w:t>
            </w:r>
          </w:p>
          <w:p w14:paraId="709BE806" w14:textId="77777777" w:rsidR="00BB5F17" w:rsidRPr="00D97320" w:rsidRDefault="00BB5F17" w:rsidP="00BB5F17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rStyle w:val="Heading2Char"/>
                <w:sz w:val="19"/>
                <w:szCs w:val="19"/>
              </w:rPr>
              <w:t>Fiable</w:t>
            </w:r>
            <w:r w:rsidRPr="00D97320">
              <w:rPr>
                <w:noProof/>
                <w:sz w:val="19"/>
                <w:szCs w:val="19"/>
              </w:rPr>
              <w:t> : On peut me faire confiance facilement.</w:t>
            </w:r>
          </w:p>
          <w:p w14:paraId="282127CA" w14:textId="77777777" w:rsidR="00BB5F17" w:rsidRPr="00D97320" w:rsidRDefault="00BB5F17" w:rsidP="00BB5F17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rStyle w:val="Heading2Char"/>
                <w:sz w:val="19"/>
                <w:szCs w:val="19"/>
              </w:rPr>
              <w:t>Efficace</w:t>
            </w:r>
            <w:r w:rsidRPr="00D97320">
              <w:rPr>
                <w:noProof/>
                <w:sz w:val="19"/>
                <w:szCs w:val="19"/>
              </w:rPr>
              <w:t> : J’ai l’habitude de faire les choses rapidement et correctement.</w:t>
            </w:r>
          </w:p>
          <w:p w14:paraId="1B0042BB" w14:textId="579B8AF1" w:rsidR="009A4A07" w:rsidRPr="00D97320" w:rsidRDefault="009A4A07" w:rsidP="009A4A07">
            <w:pPr>
              <w:pStyle w:val="DateduCV"/>
              <w:rPr>
                <w:noProof/>
                <w:sz w:val="19"/>
                <w:szCs w:val="19"/>
              </w:rPr>
            </w:pPr>
            <w:r w:rsidRPr="00D97320">
              <w:rPr>
                <w:rStyle w:val="Heading2Char"/>
                <w:sz w:val="19"/>
                <w:szCs w:val="19"/>
              </w:rPr>
              <w:t>informatique</w:t>
            </w:r>
            <w:r w:rsidRPr="00D97320">
              <w:rPr>
                <w:noProof/>
                <w:sz w:val="19"/>
                <w:szCs w:val="19"/>
              </w:rPr>
              <w:t xml:space="preserve"> : J’ai </w:t>
            </w:r>
            <w:r w:rsidR="00751A5E" w:rsidRPr="00D97320">
              <w:rPr>
                <w:noProof/>
                <w:sz w:val="19"/>
                <w:szCs w:val="19"/>
              </w:rPr>
              <w:t>de l’</w:t>
            </w:r>
            <w:r w:rsidRPr="00D97320">
              <w:rPr>
                <w:noProof/>
                <w:sz w:val="19"/>
                <w:szCs w:val="19"/>
              </w:rPr>
              <w:t>expérience en informatique.</w:t>
            </w:r>
          </w:p>
        </w:tc>
      </w:tr>
      <w:tr w:rsidR="00BB5F17" w14:paraId="5F401651" w14:textId="77777777">
        <w:tc>
          <w:tcPr>
            <w:tcW w:w="1778" w:type="dxa"/>
          </w:tcPr>
          <w:p w14:paraId="29E08B90" w14:textId="77777777" w:rsidR="00BB5F17" w:rsidRDefault="00BB5F17" w:rsidP="00BB5F17">
            <w:pPr>
              <w:pStyle w:val="Heading1"/>
              <w:rPr>
                <w:noProof/>
              </w:rPr>
            </w:pPr>
            <w:r>
              <w:rPr>
                <w:noProof/>
              </w:rPr>
              <w:t>Exp</w:t>
            </w:r>
            <w:r w:rsidRPr="002B7E86">
              <w:rPr>
                <w:noProof/>
              </w:rPr>
              <w:t>É</w:t>
            </w:r>
            <w:r>
              <w:rPr>
                <w:noProof/>
              </w:rPr>
              <w:t>rience</w:t>
            </w:r>
          </w:p>
        </w:tc>
        <w:tc>
          <w:tcPr>
            <w:tcW w:w="472" w:type="dxa"/>
          </w:tcPr>
          <w:p w14:paraId="2656E283" w14:textId="77777777" w:rsidR="00BB5F17" w:rsidRPr="00D97320" w:rsidRDefault="00BB5F17" w:rsidP="00BB5F17">
            <w:pPr>
              <w:rPr>
                <w:noProof/>
                <w:sz w:val="19"/>
                <w:szCs w:val="19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9"/>
                <w:szCs w:val="19"/>
                <w14:ligatures w14:val="none"/>
              </w:rPr>
              <w:id w:val="1436861535"/>
              <w15:color w:val="C0C0C0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221802691"/>
                  <w:placeholder>
                    <w:docPart w:val="E6B5FE5A59FB48749D7367C58B372F8D"/>
                  </w:placeholder>
                  <w15:color w:val="C0C0C0"/>
                  <w15:repeatingSectionItem/>
                </w:sdtPr>
                <w:sdtEndPr/>
                <w:sdtContent>
                  <w:p w14:paraId="6E3C9534" w14:textId="077985EA" w:rsidR="00BB5F17" w:rsidRPr="00D97320" w:rsidRDefault="00BB5F17" w:rsidP="00BB5F1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Gardiennage d’enfants</w:t>
                    </w:r>
                  </w:p>
                  <w:p w14:paraId="2534CF06" w14:textId="77777777" w:rsidR="00BB5F17" w:rsidRPr="00D97320" w:rsidRDefault="00BB5F17" w:rsidP="00BB5F17">
                    <w:pPr>
                      <w:pStyle w:val="DateduCV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2013-2014</w:t>
                    </w:r>
                  </w:p>
                  <w:p w14:paraId="75F6D8A4" w14:textId="051B069C" w:rsidR="00BB5F17" w:rsidRPr="00D97320" w:rsidRDefault="00BB5F17" w:rsidP="00BB5F17">
                    <w:pPr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Devai</w:t>
                    </w:r>
                    <w:r w:rsidR="00D97320">
                      <w:rPr>
                        <w:sz w:val="19"/>
                        <w:szCs w:val="19"/>
                      </w:rPr>
                      <w:t>t</w:t>
                    </w:r>
                    <w:r w:rsidRPr="00D97320">
                      <w:rPr>
                        <w:sz w:val="19"/>
                        <w:szCs w:val="19"/>
                      </w:rPr>
                      <w:t xml:space="preserve"> assurer la sécurité de l’enfant pendant l’absence des parents.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231894853"/>
                  <w:placeholder>
                    <w:docPart w:val="715CEB27178D486DB65A21DF7546698A"/>
                  </w:placeholder>
                  <w15:color w:val="C0C0C0"/>
                  <w15:repeatingSectionItem/>
                </w:sdtPr>
                <w:sdtEndPr/>
                <w:sdtContent>
                  <w:p w14:paraId="19E20603" w14:textId="77777777" w:rsidR="00BB5F17" w:rsidRPr="00D97320" w:rsidRDefault="00BB5F17" w:rsidP="00BB5F1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Camelot, La sentinelle</w:t>
                    </w:r>
                    <w:r w:rsidR="00CA1318" w:rsidRPr="00D97320">
                      <w:rPr>
                        <w:sz w:val="19"/>
                        <w:szCs w:val="19"/>
                      </w:rPr>
                      <w:t>, CHIBOUGAMAU</w:t>
                    </w:r>
                  </w:p>
                  <w:p w14:paraId="0F0D7370" w14:textId="01AAEBCE" w:rsidR="00BB5F17" w:rsidRPr="00D97320" w:rsidRDefault="00BB5F17" w:rsidP="00BB5F17">
                    <w:pPr>
                      <w:pStyle w:val="DateduCV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2014-</w:t>
                    </w:r>
                    <w:r w:rsidR="00751A5E" w:rsidRPr="00D97320">
                      <w:rPr>
                        <w:sz w:val="19"/>
                        <w:szCs w:val="19"/>
                      </w:rPr>
                      <w:t>Août 2018</w:t>
                    </w:r>
                  </w:p>
                  <w:p w14:paraId="12125B12" w14:textId="6FCD44F7" w:rsidR="00BB5F17" w:rsidRPr="00D97320" w:rsidRDefault="00BB5F17" w:rsidP="00BB5F17">
                    <w:pPr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D</w:t>
                    </w:r>
                    <w:r w:rsidR="00751A5E" w:rsidRPr="00D97320">
                      <w:rPr>
                        <w:sz w:val="19"/>
                        <w:szCs w:val="19"/>
                      </w:rPr>
                      <w:t>evait</w:t>
                    </w:r>
                    <w:r w:rsidRPr="00D97320">
                      <w:rPr>
                        <w:sz w:val="19"/>
                        <w:szCs w:val="19"/>
                      </w:rPr>
                      <w:t xml:space="preserve"> assurer la livraison de journaux aux clients à leur domicile.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68699791"/>
                  <w:placeholder>
                    <w:docPart w:val="E6B5FE5A59FB48749D7367C58B372F8D"/>
                  </w:placeholder>
                  <w15:color w:val="C0C0C0"/>
                  <w15:repeatingSectionItem/>
                </w:sdtPr>
                <w:sdtEndPr/>
                <w:sdtContent>
                  <w:p w14:paraId="653C6AAC" w14:textId="77777777" w:rsidR="00BB5F17" w:rsidRPr="00D97320" w:rsidRDefault="00BB5F17" w:rsidP="00BB5F1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SERVICE A LA CLIENTÈLE (EMBALLAGE), IGA ALIMENTATION PROULX, CHIBOUGAMAU</w:t>
                    </w:r>
                  </w:p>
                  <w:p w14:paraId="59D53DF8" w14:textId="77777777" w:rsidR="00BB5F17" w:rsidRPr="00D97320" w:rsidRDefault="00BB5F17" w:rsidP="00BB5F17">
                    <w:pPr>
                      <w:pStyle w:val="DateduCV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Avril 2015-Juin 2016</w:t>
                    </w:r>
                  </w:p>
                  <w:p w14:paraId="64B74C1A" w14:textId="77777777" w:rsidR="00675E11" w:rsidRPr="00D97320" w:rsidRDefault="00BB5F17" w:rsidP="00BB5F17">
                    <w:pPr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Devait assurer un bon service à la clientèle en tout temps et devait être efficace pour emballer rapidement et correctement.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1024442192"/>
                  <w:placeholder>
                    <w:docPart w:val="AA92883ED1A44422B3C60A4B46F05A4C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6EF68B2" w14:textId="77777777" w:rsidR="00675E11" w:rsidRPr="00D97320" w:rsidRDefault="00675E11" w:rsidP="00BB5F1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SERVICE A LA CLIENTÈLE (VENDEUR), SONXPLUS, CHIBOUGAMAU</w:t>
                    </w:r>
                  </w:p>
                  <w:p w14:paraId="09905A0C" w14:textId="5AFF45DD" w:rsidR="00675E11" w:rsidRPr="00D97320" w:rsidRDefault="00675E11" w:rsidP="00BB5F17">
                    <w:pPr>
                      <w:pStyle w:val="DateduCV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Juillet 2016-</w:t>
                    </w:r>
                    <w:r w:rsidR="00751A5E" w:rsidRPr="00D97320">
                      <w:rPr>
                        <w:sz w:val="19"/>
                        <w:szCs w:val="19"/>
                      </w:rPr>
                      <w:t>Août 2018 et Mai 2019-Août 2019</w:t>
                    </w:r>
                  </w:p>
                  <w:p w14:paraId="01DB28A0" w14:textId="6343A818" w:rsidR="004764C1" w:rsidRPr="00D97320" w:rsidRDefault="00675E11" w:rsidP="004764C1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D</w:t>
                    </w:r>
                    <w:r w:rsidR="00D97320">
                      <w:rPr>
                        <w:sz w:val="19"/>
                        <w:szCs w:val="19"/>
                      </w:rPr>
                      <w:t>evait</w:t>
                    </w:r>
                    <w:r w:rsidR="004764C1" w:rsidRPr="00D97320">
                      <w:rPr>
                        <w:sz w:val="19"/>
                        <w:szCs w:val="19"/>
                      </w:rPr>
                      <w:t> :</w:t>
                    </w:r>
                  </w:p>
                  <w:p w14:paraId="4FB22052" w14:textId="10C1BA6F" w:rsidR="004764C1" w:rsidRPr="00D97320" w:rsidRDefault="00B5752A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</w:rPr>
                    </w:pPr>
                    <w:proofErr w:type="gramStart"/>
                    <w:r w:rsidRPr="00D97320">
                      <w:rPr>
                        <w:sz w:val="19"/>
                        <w:szCs w:val="19"/>
                      </w:rPr>
                      <w:t>a</w:t>
                    </w:r>
                    <w:r w:rsidR="00110210" w:rsidRPr="00D97320">
                      <w:rPr>
                        <w:sz w:val="19"/>
                        <w:szCs w:val="19"/>
                      </w:rPr>
                      <w:t>ssurer</w:t>
                    </w:r>
                    <w:proofErr w:type="gramEnd"/>
                    <w:r w:rsidR="004764C1" w:rsidRPr="00D97320">
                      <w:rPr>
                        <w:sz w:val="19"/>
                        <w:szCs w:val="19"/>
                      </w:rPr>
                      <w:t xml:space="preserve"> un bon service de vente aux clients en anglais et en françai</w:t>
                    </w:r>
                    <w:r w:rsidR="00D97320">
                      <w:rPr>
                        <w:sz w:val="19"/>
                        <w:szCs w:val="19"/>
                      </w:rPr>
                      <w:t xml:space="preserve">s </w:t>
                    </w:r>
                    <w:r w:rsidR="00110210" w:rsidRPr="00D97320">
                      <w:rPr>
                        <w:sz w:val="19"/>
                        <w:szCs w:val="19"/>
                      </w:rPr>
                      <w:t>;</w:t>
                    </w:r>
                  </w:p>
                  <w:p w14:paraId="7F8ECB58" w14:textId="7319E21A" w:rsidR="004764C1" w:rsidRPr="00D97320" w:rsidRDefault="00B5752A" w:rsidP="004764C1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</w:rPr>
                    </w:pPr>
                    <w:proofErr w:type="gramStart"/>
                    <w:r w:rsidRPr="00D97320">
                      <w:rPr>
                        <w:sz w:val="19"/>
                        <w:szCs w:val="19"/>
                      </w:rPr>
                      <w:t>t</w:t>
                    </w:r>
                    <w:r w:rsidR="00110210" w:rsidRPr="00D97320">
                      <w:rPr>
                        <w:sz w:val="19"/>
                        <w:szCs w:val="19"/>
                      </w:rPr>
                      <w:t>ravailler</w:t>
                    </w:r>
                    <w:proofErr w:type="gramEnd"/>
                    <w:r w:rsidR="004764C1" w:rsidRPr="00D97320">
                      <w:rPr>
                        <w:sz w:val="19"/>
                        <w:szCs w:val="19"/>
                      </w:rPr>
                      <w:t xml:space="preserve"> efficacement afin de gérer un inventaire</w:t>
                    </w:r>
                    <w:r w:rsidRPr="00D97320">
                      <w:rPr>
                        <w:sz w:val="19"/>
                        <w:szCs w:val="19"/>
                      </w:rPr>
                      <w:t xml:space="preserve"> et des prix</w:t>
                    </w:r>
                    <w:r w:rsidR="00D97320">
                      <w:rPr>
                        <w:sz w:val="19"/>
                        <w:szCs w:val="19"/>
                      </w:rPr>
                      <w:t xml:space="preserve"> </w:t>
                    </w:r>
                    <w:r w:rsidR="00110210" w:rsidRPr="00D97320">
                      <w:rPr>
                        <w:sz w:val="19"/>
                        <w:szCs w:val="19"/>
                      </w:rPr>
                      <w:t>;</w:t>
                    </w:r>
                  </w:p>
                  <w:p w14:paraId="21D05F3B" w14:textId="4468B555" w:rsidR="00390FF0" w:rsidRPr="00D97320" w:rsidRDefault="00B5752A" w:rsidP="00B5752A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</w:rPr>
                    </w:pPr>
                    <w:proofErr w:type="gramStart"/>
                    <w:r w:rsidRPr="00D97320">
                      <w:rPr>
                        <w:sz w:val="19"/>
                        <w:szCs w:val="19"/>
                      </w:rPr>
                      <w:t>a</w:t>
                    </w:r>
                    <w:r w:rsidR="00110210" w:rsidRPr="00D97320">
                      <w:rPr>
                        <w:sz w:val="19"/>
                        <w:szCs w:val="19"/>
                      </w:rPr>
                      <w:t>ssurer</w:t>
                    </w:r>
                    <w:proofErr w:type="gramEnd"/>
                    <w:r w:rsidR="00110210" w:rsidRPr="00D97320">
                      <w:rPr>
                        <w:sz w:val="19"/>
                        <w:szCs w:val="19"/>
                      </w:rPr>
                      <w:t xml:space="preserve"> la propreté du magasin</w:t>
                    </w:r>
                    <w:r w:rsidR="00751A5E" w:rsidRPr="00D97320">
                      <w:rPr>
                        <w:sz w:val="19"/>
                        <w:szCs w:val="19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9"/>
                    <w:szCs w:val="19"/>
                    <w14:ligatures w14:val="none"/>
                  </w:rPr>
                  <w:id w:val="-1547447614"/>
                  <w:placeholder>
                    <w:docPart w:val="29BAD0EAFC9E48D597AC9D71D61148F6"/>
                  </w:placeholder>
                  <w15:color w:val="C0C0C0"/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27BAEA9" w14:textId="7F927845" w:rsidR="00390FF0" w:rsidRPr="00D97320" w:rsidRDefault="00390FF0" w:rsidP="00BB5F17">
                    <w:pPr>
                      <w:pStyle w:val="Heading2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REPRÉSENTANT AUX VENTES, FIDO, ALMA</w:t>
                    </w:r>
                  </w:p>
                  <w:p w14:paraId="3DE87DD5" w14:textId="19944326" w:rsidR="00390FF0" w:rsidRPr="00D97320" w:rsidRDefault="00390FF0" w:rsidP="00BB5F17">
                    <w:pPr>
                      <w:pStyle w:val="DateduCV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Août 2018</w:t>
                    </w:r>
                    <w:r w:rsidR="00CC1A2A" w:rsidRPr="00D97320">
                      <w:rPr>
                        <w:sz w:val="19"/>
                        <w:szCs w:val="19"/>
                      </w:rPr>
                      <w:t>-Mars 2019</w:t>
                    </w:r>
                  </w:p>
                  <w:p w14:paraId="1B303890" w14:textId="425CA518" w:rsidR="00390FF0" w:rsidRPr="00D97320" w:rsidRDefault="00390FF0" w:rsidP="004764C1">
                    <w:pPr>
                      <w:spacing w:after="0"/>
                      <w:rPr>
                        <w:sz w:val="19"/>
                        <w:szCs w:val="19"/>
                      </w:rPr>
                    </w:pPr>
                    <w:r w:rsidRPr="00D97320">
                      <w:rPr>
                        <w:sz w:val="19"/>
                        <w:szCs w:val="19"/>
                      </w:rPr>
                      <w:t>D</w:t>
                    </w:r>
                    <w:r w:rsidR="00751A5E" w:rsidRPr="00D97320">
                      <w:rPr>
                        <w:sz w:val="19"/>
                        <w:szCs w:val="19"/>
                      </w:rPr>
                      <w:t>evait</w:t>
                    </w:r>
                    <w:r w:rsidRPr="00D97320">
                      <w:rPr>
                        <w:sz w:val="19"/>
                        <w:szCs w:val="19"/>
                      </w:rPr>
                      <w:t> :</w:t>
                    </w:r>
                  </w:p>
                  <w:p w14:paraId="0CDE2947" w14:textId="77777777" w:rsidR="00D97320" w:rsidRPr="00D97320" w:rsidRDefault="00390FF0" w:rsidP="00D9732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</w:rPr>
                    </w:pPr>
                    <w:proofErr w:type="gramStart"/>
                    <w:r w:rsidRPr="00D97320">
                      <w:rPr>
                        <w:sz w:val="19"/>
                        <w:szCs w:val="19"/>
                      </w:rPr>
                      <w:t>assurer</w:t>
                    </w:r>
                    <w:proofErr w:type="gramEnd"/>
                    <w:r w:rsidRPr="00D97320">
                      <w:rPr>
                        <w:sz w:val="19"/>
                        <w:szCs w:val="19"/>
                      </w:rPr>
                      <w:t xml:space="preserve"> un bon service de vente aux clients en </w:t>
                    </w:r>
                    <w:r w:rsidR="00751A5E" w:rsidRPr="00D97320">
                      <w:rPr>
                        <w:sz w:val="19"/>
                        <w:szCs w:val="19"/>
                      </w:rPr>
                      <w:t>français et parfois en anglais</w:t>
                    </w:r>
                    <w:r w:rsidR="00D97320" w:rsidRPr="00D97320">
                      <w:rPr>
                        <w:sz w:val="19"/>
                        <w:szCs w:val="19"/>
                      </w:rPr>
                      <w:t> ;</w:t>
                    </w:r>
                  </w:p>
                  <w:p w14:paraId="241BF2D8" w14:textId="5E2A03BC" w:rsidR="00BB5F17" w:rsidRPr="00D97320" w:rsidRDefault="00390FF0" w:rsidP="00D97320">
                    <w:pPr>
                      <w:pStyle w:val="ListParagraph"/>
                      <w:numPr>
                        <w:ilvl w:val="0"/>
                        <w:numId w:val="1"/>
                      </w:numPr>
                      <w:rPr>
                        <w:sz w:val="19"/>
                        <w:szCs w:val="19"/>
                      </w:rPr>
                    </w:pPr>
                    <w:proofErr w:type="gramStart"/>
                    <w:r w:rsidRPr="00D97320">
                      <w:rPr>
                        <w:sz w:val="19"/>
                        <w:szCs w:val="19"/>
                      </w:rPr>
                      <w:t>assurer</w:t>
                    </w:r>
                    <w:proofErr w:type="gramEnd"/>
                    <w:r w:rsidRPr="00D97320">
                      <w:rPr>
                        <w:sz w:val="19"/>
                        <w:szCs w:val="19"/>
                      </w:rPr>
                      <w:t xml:space="preserve"> la propreté du </w:t>
                    </w:r>
                    <w:r w:rsidR="00751A5E" w:rsidRPr="00D97320">
                      <w:rPr>
                        <w:sz w:val="19"/>
                        <w:szCs w:val="19"/>
                      </w:rPr>
                      <w:t>kioske.</w:t>
                    </w:r>
                  </w:p>
                </w:sdtContent>
              </w:sdt>
            </w:sdtContent>
          </w:sdt>
        </w:tc>
      </w:tr>
    </w:tbl>
    <w:p w14:paraId="38A51710" w14:textId="71C681B5" w:rsidR="00B5752A" w:rsidRDefault="00B5752A"/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9A4A07" w14:paraId="0FDE390B" w14:textId="77777777">
        <w:tc>
          <w:tcPr>
            <w:tcW w:w="1778" w:type="dxa"/>
          </w:tcPr>
          <w:p w14:paraId="3072A165" w14:textId="77777777" w:rsidR="009A4A07" w:rsidRDefault="009A4A07" w:rsidP="009A4A07">
            <w:pPr>
              <w:pStyle w:val="Heading1"/>
              <w:rPr>
                <w:noProof/>
              </w:rPr>
            </w:pPr>
            <w:r>
              <w:rPr>
                <w:noProof/>
              </w:rPr>
              <w:t>FormationS et diplÔmes</w:t>
            </w:r>
          </w:p>
        </w:tc>
        <w:tc>
          <w:tcPr>
            <w:tcW w:w="472" w:type="dxa"/>
          </w:tcPr>
          <w:p w14:paraId="38A67EB4" w14:textId="77777777" w:rsidR="009A4A07" w:rsidRDefault="009A4A07" w:rsidP="009A4A07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4290914"/>
              <w15:repeatingSection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26075719"/>
                  <w:placeholder>
                    <w:docPart w:val="1957B3AD03B84B9AAAB780BF56BEE056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66577F27" w14:textId="77777777" w:rsidR="009A4A07" w:rsidRDefault="009A4A07" w:rsidP="009A4A07">
                    <w:pPr>
                      <w:pStyle w:val="Heading2"/>
                    </w:pPr>
                    <w:r>
                      <w:t>diplôme d’Études secondaires (DES) </w:t>
                    </w:r>
                  </w:p>
                  <w:p w14:paraId="45B5EB1C" w14:textId="77777777" w:rsidR="009A4A07" w:rsidRPr="00356C2C" w:rsidRDefault="009A4A07" w:rsidP="009A4A07">
                    <w:pPr>
                      <w:spacing w:before="0" w:after="0"/>
                    </w:pPr>
                    <w:r>
                      <w:t>École La Porte-Du-Nord</w:t>
                    </w:r>
                  </w:p>
                  <w:p w14:paraId="6F09793F" w14:textId="77777777" w:rsidR="00675E11" w:rsidRPr="00356C2C" w:rsidRDefault="009A4A07" w:rsidP="00675E11">
                    <w:r>
                      <w:t>Obtenu en juin 2016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39983982"/>
                  <w:placeholder>
                    <w:docPart w:val="CB4FE9684F7A4536A3BDE71A19BCBD23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597D4B30" w14:textId="77777777" w:rsidR="00675E11" w:rsidRDefault="00675E11" w:rsidP="009A4A07">
                    <w:pPr>
                      <w:pStyle w:val="Heading2"/>
                    </w:pPr>
                    <w:r>
                      <w:t>FORMATION GÉNÉRALE (TREMPLEIN DEC)</w:t>
                    </w:r>
                  </w:p>
                  <w:p w14:paraId="36BA6075" w14:textId="77777777" w:rsidR="00675E11" w:rsidRPr="00356C2C" w:rsidRDefault="00675E11" w:rsidP="009A4A07">
                    <w:pPr>
                      <w:spacing w:before="0" w:after="0"/>
                    </w:pPr>
                    <w:r>
                      <w:t>Centre d’études collégiales à Chibougamau</w:t>
                    </w:r>
                  </w:p>
                  <w:p w14:paraId="27133130" w14:textId="5F93BD2E" w:rsidR="00675E11" w:rsidRPr="00356C2C" w:rsidRDefault="00751A5E" w:rsidP="00675E11">
                    <w:r>
                      <w:t>Complété en mai 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146239883"/>
                  <w:placeholder>
                    <w:docPart w:val="C38191746256491681EC8ABC5640620F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7622B2B1" w14:textId="715A1554" w:rsidR="00751A5E" w:rsidRDefault="00751A5E" w:rsidP="009A4A07">
                    <w:pPr>
                      <w:pStyle w:val="Heading2"/>
                    </w:pPr>
                    <w:r>
                      <w:t>DEC</w:t>
                    </w:r>
                    <w:r w:rsidR="00FD237B">
                      <w:t>-BAC EN techniques de l’informatique</w:t>
                    </w:r>
                  </w:p>
                  <w:p w14:paraId="2C2E1F46" w14:textId="28DAFEDC" w:rsidR="00751A5E" w:rsidRPr="00356C2C" w:rsidRDefault="00751A5E" w:rsidP="009A4A07">
                    <w:pPr>
                      <w:spacing w:before="0" w:after="0"/>
                    </w:pPr>
                    <w:r>
                      <w:t>Collège d’Alma (D</w:t>
                    </w:r>
                    <w:r w:rsidR="00FD237B">
                      <w:t>E</w:t>
                    </w:r>
                    <w:r>
                      <w:t>C)</w:t>
                    </w:r>
                  </w:p>
                  <w:p w14:paraId="00728B4A" w14:textId="20EBBCC9" w:rsidR="00751A5E" w:rsidRPr="00356C2C" w:rsidRDefault="00751A5E" w:rsidP="00675E11">
                    <w:r>
                      <w:t>En obtention</w:t>
                    </w:r>
                    <w:r w:rsidR="00FD237B">
                      <w:t xml:space="preserve"> du DEC, BAC débutera en Août 2021.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773603145"/>
                  <w:placeholder>
                    <w:docPart w:val="672CCDF11F2040CFAD26384B537AC2C0"/>
                  </w:placeholder>
                  <w15:repeatingSectionItem/>
                </w:sdtPr>
                <w:sdtEndPr>
                  <w:rPr>
                    <w:rFonts w:eastAsiaTheme="minorHAnsi"/>
                  </w:rPr>
                </w:sdtEndPr>
                <w:sdtContent>
                  <w:p w14:paraId="2652B942" w14:textId="77777777" w:rsidR="00675E11" w:rsidRDefault="00675E11" w:rsidP="009A4A07">
                    <w:pPr>
                      <w:pStyle w:val="Heading2"/>
                    </w:pPr>
                    <w:r>
                      <w:t>Permis de conduire classe 5</w:t>
                    </w:r>
                  </w:p>
                  <w:p w14:paraId="4E99E301" w14:textId="77777777" w:rsidR="00675E11" w:rsidRDefault="00675E11" w:rsidP="009A4A07">
                    <w:pPr>
                      <w:spacing w:after="0"/>
                    </w:pPr>
                    <w:r>
                      <w:t xml:space="preserve">École de conduite </w:t>
                    </w:r>
                    <w:proofErr w:type="spellStart"/>
                    <w:r>
                      <w:t>Tecnic</w:t>
                    </w:r>
                    <w:proofErr w:type="spellEnd"/>
                    <w:r>
                      <w:t xml:space="preserve"> de Chibougamau</w:t>
                    </w:r>
                  </w:p>
                  <w:p w14:paraId="00A688E4" w14:textId="77777777" w:rsidR="009A4A07" w:rsidRPr="00356C2C" w:rsidRDefault="00675E11" w:rsidP="009A4A07">
                    <w:pPr>
                      <w:spacing w:after="0"/>
                    </w:pPr>
                    <w:r>
                      <w:t>Obtenu le 20 avril 2016</w:t>
                    </w:r>
                  </w:p>
                  <w:bookmarkStart w:id="0" w:name="_GoBack" w:displacedByCustomXml="next"/>
                  <w:bookmarkEnd w:id="0" w:displacedByCustomXml="next"/>
                </w:sdtContent>
              </w:sdt>
            </w:sdtContent>
          </w:sdt>
        </w:tc>
      </w:tr>
    </w:tbl>
    <w:p w14:paraId="5B3F26E6" w14:textId="77777777" w:rsidR="00675E11" w:rsidRDefault="00675E11" w:rsidP="00052C66"/>
    <w:sectPr w:rsidR="00675E11">
      <w:footerReference w:type="default" r:id="rId11"/>
      <w:footerReference w:type="first" r:id="rId12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5CB8" w14:textId="77777777" w:rsidR="00067298" w:rsidRDefault="00067298">
      <w:pPr>
        <w:spacing w:before="0" w:after="0" w:line="240" w:lineRule="auto"/>
      </w:pPr>
      <w:r>
        <w:separator/>
      </w:r>
    </w:p>
  </w:endnote>
  <w:endnote w:type="continuationSeparator" w:id="0">
    <w:p w14:paraId="32571663" w14:textId="77777777" w:rsidR="00067298" w:rsidRDefault="000672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5943E" w14:textId="77777777" w:rsidR="00E52305" w:rsidRDefault="001257B1">
    <w:pPr>
      <w:pStyle w:val="Footer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CA1318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685BA0" w14:textId="77777777" w:rsidR="00B5752A" w:rsidRPr="00B5752A" w:rsidRDefault="00B5752A" w:rsidP="00B5752A">
    <w:pPr>
      <w:pStyle w:val="Footer"/>
      <w:rPr>
        <w:lang w:val="en-CA"/>
      </w:rPr>
    </w:pPr>
    <w:r>
      <w:rPr>
        <w:lang w:val="en-CA"/>
      </w:rPr>
      <w:t>Page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1E0154" w14:textId="77777777" w:rsidR="00067298" w:rsidRDefault="00067298">
      <w:pPr>
        <w:spacing w:before="0" w:after="0" w:line="240" w:lineRule="auto"/>
      </w:pPr>
      <w:r>
        <w:separator/>
      </w:r>
    </w:p>
  </w:footnote>
  <w:footnote w:type="continuationSeparator" w:id="0">
    <w:p w14:paraId="2E873B54" w14:textId="77777777" w:rsidR="00067298" w:rsidRDefault="0006729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46420"/>
    <w:multiLevelType w:val="hybridMultilevel"/>
    <w:tmpl w:val="55224E0C"/>
    <w:lvl w:ilvl="0" w:tplc="881C06C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32"/>
    <w:rsid w:val="00052C66"/>
    <w:rsid w:val="00067298"/>
    <w:rsid w:val="00110210"/>
    <w:rsid w:val="00120A7A"/>
    <w:rsid w:val="001257B1"/>
    <w:rsid w:val="00151E68"/>
    <w:rsid w:val="001F4779"/>
    <w:rsid w:val="00237832"/>
    <w:rsid w:val="002A22EB"/>
    <w:rsid w:val="002B7E86"/>
    <w:rsid w:val="002C531F"/>
    <w:rsid w:val="002F5E01"/>
    <w:rsid w:val="00356C2C"/>
    <w:rsid w:val="00390FF0"/>
    <w:rsid w:val="003F2E3D"/>
    <w:rsid w:val="004764C1"/>
    <w:rsid w:val="0048332D"/>
    <w:rsid w:val="004F6BE6"/>
    <w:rsid w:val="005B7173"/>
    <w:rsid w:val="005F7A0D"/>
    <w:rsid w:val="00633A46"/>
    <w:rsid w:val="0065270C"/>
    <w:rsid w:val="00675E11"/>
    <w:rsid w:val="00685CCD"/>
    <w:rsid w:val="006D4F23"/>
    <w:rsid w:val="00717DE0"/>
    <w:rsid w:val="00751A5E"/>
    <w:rsid w:val="00781993"/>
    <w:rsid w:val="00842FD9"/>
    <w:rsid w:val="008C1AEF"/>
    <w:rsid w:val="008E7825"/>
    <w:rsid w:val="008F480A"/>
    <w:rsid w:val="009A4A07"/>
    <w:rsid w:val="00A54985"/>
    <w:rsid w:val="00A6255B"/>
    <w:rsid w:val="00B17066"/>
    <w:rsid w:val="00B2327E"/>
    <w:rsid w:val="00B35960"/>
    <w:rsid w:val="00B5752A"/>
    <w:rsid w:val="00BB5F17"/>
    <w:rsid w:val="00CA1318"/>
    <w:rsid w:val="00CB2105"/>
    <w:rsid w:val="00CC1A2A"/>
    <w:rsid w:val="00D31815"/>
    <w:rsid w:val="00D97320"/>
    <w:rsid w:val="00E52305"/>
    <w:rsid w:val="00E542DC"/>
    <w:rsid w:val="00E5478F"/>
    <w:rsid w:val="00E756F4"/>
    <w:rsid w:val="00EA4765"/>
    <w:rsid w:val="00FA21BE"/>
    <w:rsid w:val="00FD237B"/>
    <w:rsid w:val="00FE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2A66D"/>
  <w15:docId w15:val="{A4F006DE-7EE0-4C48-9B79-690AC449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80A"/>
    <w:rPr>
      <w:rFonts w:ascii="Tahoma" w:hAnsi="Tahoma" w:cs="Tahoma"/>
      <w:kern w:val="20"/>
      <w:sz w:val="16"/>
      <w:szCs w:val="16"/>
    </w:rPr>
  </w:style>
  <w:style w:type="paragraph" w:styleId="ListParagraph">
    <w:name w:val="List Paragraph"/>
    <w:basedOn w:val="Normal"/>
    <w:uiPriority w:val="34"/>
    <w:qFormat/>
    <w:rsid w:val="004764C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752A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52A"/>
    <w:rPr>
      <w:kern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5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74071325B6407D969E35FC8383519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B00AFA-498F-4DE4-950F-A93811185616}"/>
      </w:docPartPr>
      <w:docPartBody>
        <w:p w:rsidR="00A27FC5" w:rsidRDefault="007E334F">
          <w:pPr>
            <w:pStyle w:val="1874071325B6407D969E35FC83835194"/>
          </w:pPr>
          <w:r>
            <w:rPr>
              <w:noProof/>
            </w:rPr>
            <w:t>[Adresse postale]</w:t>
          </w:r>
        </w:p>
      </w:docPartBody>
    </w:docPart>
    <w:docPart>
      <w:docPartPr>
        <w:name w:val="C0A6D3D9498D4B9DB1EAB7788AAFB4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7C2378F-D00A-43B0-A177-BDB33E11F3E4}"/>
      </w:docPartPr>
      <w:docPartBody>
        <w:p w:rsidR="00A27FC5" w:rsidRDefault="007E334F">
          <w:pPr>
            <w:pStyle w:val="C0A6D3D9498D4B9DB1EAB7788AAFB470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7999DE7B0E7B40BBB0B9AF8434C90C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23096AD-D0CD-4A52-8CC6-DEB1DD221550}"/>
      </w:docPartPr>
      <w:docPartBody>
        <w:p w:rsidR="00A27FC5" w:rsidRDefault="007E334F">
          <w:pPr>
            <w:pStyle w:val="7999DE7B0E7B40BBB0B9AF8434C90CF9"/>
          </w:pPr>
          <w:r>
            <w:rPr>
              <w:noProof/>
            </w:rPr>
            <w:t>[Site web]</w:t>
          </w:r>
        </w:p>
      </w:docPartBody>
    </w:docPart>
    <w:docPart>
      <w:docPartPr>
        <w:name w:val="670003FB624D41C9B734CAD4F467B07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5C3C2D-43AB-42D2-BAA6-370ECAED790B}"/>
      </w:docPartPr>
      <w:docPartBody>
        <w:p w:rsidR="00A27FC5" w:rsidRDefault="007E334F">
          <w:pPr>
            <w:pStyle w:val="670003FB624D41C9B734CAD4F467B070"/>
          </w:pPr>
          <w:r>
            <w:rPr>
              <w:rStyle w:val="Emphasis"/>
              <w:noProof/>
            </w:rPr>
            <w:t>[Courrier électronique]</w:t>
          </w:r>
        </w:p>
      </w:docPartBody>
    </w:docPart>
    <w:docPart>
      <w:docPartPr>
        <w:name w:val="96E56AA7FF7F4D5E81331DBD52C8EC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10D4B7-A377-418A-B931-E320FBD4425D}"/>
      </w:docPartPr>
      <w:docPartBody>
        <w:p w:rsidR="00A27FC5" w:rsidRDefault="007E334F">
          <w:pPr>
            <w:pStyle w:val="96E56AA7FF7F4D5E81331DBD52C8ECAE"/>
          </w:pPr>
          <w:r>
            <w:rPr>
              <w:noProof/>
            </w:rPr>
            <w:t>[Votre nom]</w:t>
          </w:r>
        </w:p>
      </w:docPartBody>
    </w:docPart>
    <w:docPart>
      <w:docPartPr>
        <w:name w:val="E6B5FE5A59FB48749D7367C58B372F8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03B389-FB7B-44C4-B039-676D6312B16E}"/>
      </w:docPartPr>
      <w:docPartBody>
        <w:p w:rsidR="00100AA0" w:rsidRDefault="00A27FC5" w:rsidP="00A27FC5">
          <w:pPr>
            <w:pStyle w:val="E6B5FE5A59FB48749D7367C58B372F8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5CEB27178D486DB65A21DF754669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98AA832-6096-453A-9162-D46E3CEE34C4}"/>
      </w:docPartPr>
      <w:docPartBody>
        <w:p w:rsidR="00100AA0" w:rsidRDefault="00A27FC5" w:rsidP="00A27FC5">
          <w:pPr>
            <w:pStyle w:val="715CEB27178D486DB65A21DF7546698A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57B3AD03B84B9AAAB780BF56BEE0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D74482-4D8A-4CA3-87EA-02C81C367569}"/>
      </w:docPartPr>
      <w:docPartBody>
        <w:p w:rsidR="00517697" w:rsidRDefault="00100AA0" w:rsidP="00100AA0">
          <w:pPr>
            <w:pStyle w:val="1957B3AD03B84B9AAAB780BF56BEE05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92883ED1A44422B3C60A4B46F05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6115C25-7736-4C9E-B391-C402B380EF58}"/>
      </w:docPartPr>
      <w:docPartBody>
        <w:p w:rsidR="006F0AD8" w:rsidRDefault="00517697" w:rsidP="00517697">
          <w:pPr>
            <w:pStyle w:val="AA92883ED1A44422B3C60A4B46F05A4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72CCDF11F2040CFAD26384B537AC2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D43B7C-459F-422C-B27D-644C40F002DE}"/>
      </w:docPartPr>
      <w:docPartBody>
        <w:p w:rsidR="006F0AD8" w:rsidRDefault="00517697" w:rsidP="00517697">
          <w:pPr>
            <w:pStyle w:val="672CCDF11F2040CFAD26384B537AC2C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B4FE9684F7A4536A3BDE71A19BCBD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61C3C-A3DC-4760-9349-14D64A0EDADB}"/>
      </w:docPartPr>
      <w:docPartBody>
        <w:p w:rsidR="006F0AD8" w:rsidRDefault="00517697" w:rsidP="00517697">
          <w:pPr>
            <w:pStyle w:val="CB4FE9684F7A4536A3BDE71A19BCBD2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BAD0EAFC9E48D597AC9D71D611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A0ED6-3D4B-4ABC-9B1C-6743031DE0B0}"/>
      </w:docPartPr>
      <w:docPartBody>
        <w:p w:rsidR="00324B4A" w:rsidRDefault="006F0AD8" w:rsidP="006F0AD8">
          <w:pPr>
            <w:pStyle w:val="29BAD0EAFC9E48D597AC9D71D61148F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8191746256491681EC8ABC56406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FEE2D1-D779-4078-B438-80F8D2781BC5}"/>
      </w:docPartPr>
      <w:docPartBody>
        <w:p w:rsidR="00000000" w:rsidRDefault="00793B26" w:rsidP="00793B26">
          <w:pPr>
            <w:pStyle w:val="C38191746256491681EC8ABC5640620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1FB"/>
    <w:rsid w:val="00024B30"/>
    <w:rsid w:val="00100AA0"/>
    <w:rsid w:val="001E0A6F"/>
    <w:rsid w:val="00324B4A"/>
    <w:rsid w:val="00517697"/>
    <w:rsid w:val="005F6941"/>
    <w:rsid w:val="006F0AD8"/>
    <w:rsid w:val="00793B26"/>
    <w:rsid w:val="007E334F"/>
    <w:rsid w:val="009221FB"/>
    <w:rsid w:val="00A27FC5"/>
    <w:rsid w:val="00A3780D"/>
    <w:rsid w:val="00DC70CE"/>
    <w:rsid w:val="00E72F67"/>
    <w:rsid w:val="00FA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74071325B6407D969E35FC83835194">
    <w:name w:val="1874071325B6407D969E35FC83835194"/>
  </w:style>
  <w:style w:type="paragraph" w:customStyle="1" w:styleId="C0A6D3D9498D4B9DB1EAB7788AAFB470">
    <w:name w:val="C0A6D3D9498D4B9DB1EAB7788AAFB470"/>
  </w:style>
  <w:style w:type="paragraph" w:customStyle="1" w:styleId="9CFE78F6B9854E19971F86638724419C">
    <w:name w:val="9CFE78F6B9854E19971F86638724419C"/>
  </w:style>
  <w:style w:type="paragraph" w:customStyle="1" w:styleId="7999DE7B0E7B40BBB0B9AF8434C90CF9">
    <w:name w:val="7999DE7B0E7B40BBB0B9AF8434C90CF9"/>
  </w:style>
  <w:style w:type="character" w:styleId="Emphasis">
    <w:name w:val="Emphasis"/>
    <w:basedOn w:val="DefaultParagraphFont"/>
    <w:uiPriority w:val="2"/>
    <w:unhideWhenUsed/>
    <w:qFormat/>
    <w:rPr>
      <w:color w:val="4472C4" w:themeColor="accent1"/>
    </w:rPr>
  </w:style>
  <w:style w:type="paragraph" w:customStyle="1" w:styleId="670003FB624D41C9B734CAD4F467B070">
    <w:name w:val="670003FB624D41C9B734CAD4F467B070"/>
  </w:style>
  <w:style w:type="paragraph" w:customStyle="1" w:styleId="96E56AA7FF7F4D5E81331DBD52C8ECAE">
    <w:name w:val="96E56AA7FF7F4D5E81331DBD52C8ECAE"/>
  </w:style>
  <w:style w:type="paragraph" w:customStyle="1" w:styleId="547732FFC1E74098876F52DC9B0BB18F">
    <w:name w:val="547732FFC1E74098876F52DC9B0BB18F"/>
  </w:style>
  <w:style w:type="paragraph" w:customStyle="1" w:styleId="DateduCV">
    <w:name w:val="Date du C.V.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245C18A07E974F03A7A0E09418900C0B">
    <w:name w:val="245C18A07E974F03A7A0E09418900C0B"/>
  </w:style>
  <w:style w:type="character" w:styleId="PlaceholderText">
    <w:name w:val="Placeholder Text"/>
    <w:basedOn w:val="DefaultParagraphFont"/>
    <w:uiPriority w:val="99"/>
    <w:semiHidden/>
    <w:rsid w:val="00793B26"/>
    <w:rPr>
      <w:color w:val="808080"/>
    </w:rPr>
  </w:style>
  <w:style w:type="paragraph" w:customStyle="1" w:styleId="E359809A44414DD1A52EFEBFFDFF1A40">
    <w:name w:val="E359809A44414DD1A52EFEBFFDFF1A40"/>
  </w:style>
  <w:style w:type="paragraph" w:customStyle="1" w:styleId="9608FFAEC7C941D39B75A07C24A29FAA">
    <w:name w:val="9608FFAEC7C941D39B75A07C24A29FAA"/>
  </w:style>
  <w:style w:type="paragraph" w:customStyle="1" w:styleId="69C6A27F38D5490CA770AE0F325B6EA4">
    <w:name w:val="69C6A27F38D5490CA770AE0F325B6EA4"/>
  </w:style>
  <w:style w:type="paragraph" w:customStyle="1" w:styleId="044254FC2FD54594BB8D3C7977752319">
    <w:name w:val="044254FC2FD54594BB8D3C7977752319"/>
  </w:style>
  <w:style w:type="paragraph" w:customStyle="1" w:styleId="253337F01CC34A5FBDEC3EDEBEDD96C3">
    <w:name w:val="253337F01CC34A5FBDEC3EDEBEDD96C3"/>
  </w:style>
  <w:style w:type="paragraph" w:customStyle="1" w:styleId="72C5BF20BCDF4A4882967BAF93536BEB">
    <w:name w:val="72C5BF20BCDF4A4882967BAF93536BEB"/>
  </w:style>
  <w:style w:type="paragraph" w:customStyle="1" w:styleId="7F718D25F235415498431D006A90B51B">
    <w:name w:val="7F718D25F235415498431D006A90B51B"/>
  </w:style>
  <w:style w:type="paragraph" w:customStyle="1" w:styleId="236E6D4E72644B2187874911BC6C5886">
    <w:name w:val="236E6D4E72644B2187874911BC6C5886"/>
  </w:style>
  <w:style w:type="paragraph" w:customStyle="1" w:styleId="7830218C1DA34F1AA12AB654623D61BD">
    <w:name w:val="7830218C1DA34F1AA12AB654623D61BD"/>
  </w:style>
  <w:style w:type="paragraph" w:customStyle="1" w:styleId="9EE32882320F477D80405E0243FC79BD">
    <w:name w:val="9EE32882320F477D80405E0243FC79BD"/>
  </w:style>
  <w:style w:type="paragraph" w:customStyle="1" w:styleId="9289F18AB3884B33B93C8473B6C46409">
    <w:name w:val="9289F18AB3884B33B93C8473B6C46409"/>
  </w:style>
  <w:style w:type="paragraph" w:customStyle="1" w:styleId="60F55D39805543D0A24868F27A2489CD">
    <w:name w:val="60F55D39805543D0A24868F27A2489CD"/>
  </w:style>
  <w:style w:type="paragraph" w:customStyle="1" w:styleId="452D2AC166A340BA8770AD2D13DA02FF">
    <w:name w:val="452D2AC166A340BA8770AD2D13DA02FF"/>
  </w:style>
  <w:style w:type="paragraph" w:customStyle="1" w:styleId="BC3AF12964274D4A8F5F8D7C280001D4">
    <w:name w:val="BC3AF12964274D4A8F5F8D7C280001D4"/>
    <w:rsid w:val="009221FB"/>
  </w:style>
  <w:style w:type="paragraph" w:customStyle="1" w:styleId="CA15D1B6C6D5463DB1E36236214DDB01">
    <w:name w:val="CA15D1B6C6D5463DB1E36236214DDB01"/>
    <w:rsid w:val="009221FB"/>
  </w:style>
  <w:style w:type="paragraph" w:customStyle="1" w:styleId="DA4710F750A8443AB909960461FA9177">
    <w:name w:val="DA4710F750A8443AB909960461FA9177"/>
    <w:rsid w:val="00A27FC5"/>
  </w:style>
  <w:style w:type="paragraph" w:customStyle="1" w:styleId="EE27DAAFA6CD48CF856E24D5D87D5B1B">
    <w:name w:val="EE27DAAFA6CD48CF856E24D5D87D5B1B"/>
    <w:rsid w:val="00A27FC5"/>
  </w:style>
  <w:style w:type="paragraph" w:customStyle="1" w:styleId="D95C68B249E54A91910DA5AF1EB7CB7F">
    <w:name w:val="D95C68B249E54A91910DA5AF1EB7CB7F"/>
    <w:rsid w:val="00A27FC5"/>
  </w:style>
  <w:style w:type="paragraph" w:customStyle="1" w:styleId="6BBBB1490A1648BA95F04124AA3834B2">
    <w:name w:val="6BBBB1490A1648BA95F04124AA3834B2"/>
    <w:rsid w:val="00A27FC5"/>
  </w:style>
  <w:style w:type="paragraph" w:customStyle="1" w:styleId="957EE1C29430402DB6F46D2708E69DCC">
    <w:name w:val="957EE1C29430402DB6F46D2708E69DCC"/>
    <w:rsid w:val="00A27FC5"/>
  </w:style>
  <w:style w:type="paragraph" w:customStyle="1" w:styleId="8B161D21DB964D408D8C9BEDFF7C8549">
    <w:name w:val="8B161D21DB964D408D8C9BEDFF7C8549"/>
    <w:rsid w:val="00A27FC5"/>
  </w:style>
  <w:style w:type="paragraph" w:customStyle="1" w:styleId="6AF45F81C7C94200B5FBA64B28822238">
    <w:name w:val="6AF45F81C7C94200B5FBA64B28822238"/>
    <w:rsid w:val="00A27FC5"/>
  </w:style>
  <w:style w:type="paragraph" w:customStyle="1" w:styleId="B053F912EDC943DDB47D7FFB509F577E">
    <w:name w:val="B053F912EDC943DDB47D7FFB509F577E"/>
    <w:rsid w:val="00A27FC5"/>
  </w:style>
  <w:style w:type="paragraph" w:customStyle="1" w:styleId="F7E5ADE7B00547A9B176DDF8B2F009F6">
    <w:name w:val="F7E5ADE7B00547A9B176DDF8B2F009F6"/>
    <w:rsid w:val="00A27FC5"/>
  </w:style>
  <w:style w:type="paragraph" w:customStyle="1" w:styleId="E6B5FE5A59FB48749D7367C58B372F8D">
    <w:name w:val="E6B5FE5A59FB48749D7367C58B372F8D"/>
    <w:rsid w:val="00A27FC5"/>
  </w:style>
  <w:style w:type="paragraph" w:customStyle="1" w:styleId="715CEB27178D486DB65A21DF7546698A">
    <w:name w:val="715CEB27178D486DB65A21DF7546698A"/>
    <w:rsid w:val="00A27FC5"/>
  </w:style>
  <w:style w:type="paragraph" w:customStyle="1" w:styleId="EA17E30156BE44B88DB7091ADE16A43C">
    <w:name w:val="EA17E30156BE44B88DB7091ADE16A43C"/>
    <w:rsid w:val="00A27FC5"/>
  </w:style>
  <w:style w:type="paragraph" w:customStyle="1" w:styleId="8D38B80D3F3A410FADEA0E2F7FFB1346">
    <w:name w:val="8D38B80D3F3A410FADEA0E2F7FFB1346"/>
    <w:rsid w:val="00A27FC5"/>
  </w:style>
  <w:style w:type="paragraph" w:customStyle="1" w:styleId="DE514352D7574723AA8C22557CB3B799">
    <w:name w:val="DE514352D7574723AA8C22557CB3B799"/>
    <w:rsid w:val="00A27FC5"/>
  </w:style>
  <w:style w:type="paragraph" w:customStyle="1" w:styleId="63E8408D4B1648C3B5D33649869071E7">
    <w:name w:val="63E8408D4B1648C3B5D33649869071E7"/>
    <w:rsid w:val="00A27FC5"/>
  </w:style>
  <w:style w:type="paragraph" w:customStyle="1" w:styleId="338D9EE74D7B46CC8CA2285E4E73A0E1">
    <w:name w:val="338D9EE74D7B46CC8CA2285E4E73A0E1"/>
    <w:rsid w:val="00A27FC5"/>
  </w:style>
  <w:style w:type="paragraph" w:customStyle="1" w:styleId="1990E88E76A240808A4106F8215D25B5">
    <w:name w:val="1990E88E76A240808A4106F8215D25B5"/>
    <w:rsid w:val="00A27FC5"/>
  </w:style>
  <w:style w:type="paragraph" w:customStyle="1" w:styleId="03E6BD1FEB99409798956A8AEB6D4F05">
    <w:name w:val="03E6BD1FEB99409798956A8AEB6D4F05"/>
    <w:rsid w:val="00A27FC5"/>
  </w:style>
  <w:style w:type="paragraph" w:customStyle="1" w:styleId="C47FEC02D0CF4F3CBD4CC288C986FDD1">
    <w:name w:val="C47FEC02D0CF4F3CBD4CC288C986FDD1"/>
    <w:rsid w:val="00100AA0"/>
  </w:style>
  <w:style w:type="paragraph" w:customStyle="1" w:styleId="1957B3AD03B84B9AAAB780BF56BEE056">
    <w:name w:val="1957B3AD03B84B9AAAB780BF56BEE056"/>
    <w:rsid w:val="00100AA0"/>
  </w:style>
  <w:style w:type="paragraph" w:customStyle="1" w:styleId="F140C9382FBE4744A818DA2FCF63AF4F">
    <w:name w:val="F140C9382FBE4744A818DA2FCF63AF4F"/>
    <w:rsid w:val="00100AA0"/>
  </w:style>
  <w:style w:type="paragraph" w:customStyle="1" w:styleId="AA92883ED1A44422B3C60A4B46F05A4C">
    <w:name w:val="AA92883ED1A44422B3C60A4B46F05A4C"/>
    <w:rsid w:val="00517697"/>
    <w:rPr>
      <w:lang w:val="fr-CA" w:eastAsia="fr-CA"/>
    </w:rPr>
  </w:style>
  <w:style w:type="paragraph" w:customStyle="1" w:styleId="3D5F9A4B31FD425493F393BD37DF58A0">
    <w:name w:val="3D5F9A4B31FD425493F393BD37DF58A0"/>
    <w:rsid w:val="00517697"/>
    <w:rPr>
      <w:lang w:val="fr-CA" w:eastAsia="fr-CA"/>
    </w:rPr>
  </w:style>
  <w:style w:type="paragraph" w:customStyle="1" w:styleId="D860D1F9D9A44779A499FC439571F0A1">
    <w:name w:val="D860D1F9D9A44779A499FC439571F0A1"/>
    <w:rsid w:val="00517697"/>
    <w:rPr>
      <w:lang w:val="fr-CA" w:eastAsia="fr-CA"/>
    </w:rPr>
  </w:style>
  <w:style w:type="paragraph" w:customStyle="1" w:styleId="D5CCB00557784776B9986376DE379E6B">
    <w:name w:val="D5CCB00557784776B9986376DE379E6B"/>
    <w:rsid w:val="00517697"/>
    <w:rPr>
      <w:lang w:val="fr-CA" w:eastAsia="fr-CA"/>
    </w:rPr>
  </w:style>
  <w:style w:type="paragraph" w:customStyle="1" w:styleId="672CCDF11F2040CFAD26384B537AC2C0">
    <w:name w:val="672CCDF11F2040CFAD26384B537AC2C0"/>
    <w:rsid w:val="00517697"/>
    <w:rPr>
      <w:lang w:val="fr-CA" w:eastAsia="fr-CA"/>
    </w:rPr>
  </w:style>
  <w:style w:type="paragraph" w:customStyle="1" w:styleId="CB4FE9684F7A4536A3BDE71A19BCBD23">
    <w:name w:val="CB4FE9684F7A4536A3BDE71A19BCBD23"/>
    <w:rsid w:val="00517697"/>
    <w:rPr>
      <w:lang w:val="fr-CA" w:eastAsia="fr-CA"/>
    </w:rPr>
  </w:style>
  <w:style w:type="paragraph" w:customStyle="1" w:styleId="A596D3B267864FA18D0C8D62F784AE56">
    <w:name w:val="A596D3B267864FA18D0C8D62F784AE56"/>
    <w:rsid w:val="006F0AD8"/>
    <w:rPr>
      <w:lang w:val="en-US" w:eastAsia="en-US"/>
    </w:rPr>
  </w:style>
  <w:style w:type="paragraph" w:customStyle="1" w:styleId="E3E92DE1C3794069A0E9323E213EC769">
    <w:name w:val="E3E92DE1C3794069A0E9323E213EC769"/>
    <w:rsid w:val="006F0AD8"/>
    <w:rPr>
      <w:lang w:val="en-US" w:eastAsia="en-US"/>
    </w:rPr>
  </w:style>
  <w:style w:type="paragraph" w:customStyle="1" w:styleId="5AC71EC9F5D24B07A697FA0D2BBB01FD">
    <w:name w:val="5AC71EC9F5D24B07A697FA0D2BBB01FD"/>
    <w:rsid w:val="006F0AD8"/>
    <w:rPr>
      <w:lang w:val="en-US" w:eastAsia="en-US"/>
    </w:rPr>
  </w:style>
  <w:style w:type="paragraph" w:customStyle="1" w:styleId="0134F1244C54472FBE4C92D55403E1EF">
    <w:name w:val="0134F1244C54472FBE4C92D55403E1EF"/>
    <w:rsid w:val="006F0AD8"/>
    <w:rPr>
      <w:lang w:val="en-US" w:eastAsia="en-US"/>
    </w:rPr>
  </w:style>
  <w:style w:type="paragraph" w:customStyle="1" w:styleId="70E94BBC9A26456894BE9D321B229E70">
    <w:name w:val="70E94BBC9A26456894BE9D321B229E70"/>
    <w:rsid w:val="006F0AD8"/>
    <w:rPr>
      <w:lang w:val="en-US" w:eastAsia="en-US"/>
    </w:rPr>
  </w:style>
  <w:style w:type="paragraph" w:customStyle="1" w:styleId="29BAD0EAFC9E48D597AC9D71D61148F6">
    <w:name w:val="29BAD0EAFC9E48D597AC9D71D61148F6"/>
    <w:rsid w:val="006F0AD8"/>
    <w:rPr>
      <w:lang w:val="en-US" w:eastAsia="en-US"/>
    </w:rPr>
  </w:style>
  <w:style w:type="paragraph" w:customStyle="1" w:styleId="C0BBBD2B2E2B4118870F85865CFAB0EF">
    <w:name w:val="C0BBBD2B2E2B4118870F85865CFAB0EF"/>
    <w:rsid w:val="00793B26"/>
    <w:rPr>
      <w:lang w:val="en-US" w:eastAsia="en-US"/>
    </w:rPr>
  </w:style>
  <w:style w:type="paragraph" w:customStyle="1" w:styleId="C38191746256491681EC8ABC5640620F">
    <w:name w:val="C38191746256491681EC8ABC5640620F"/>
    <w:rsid w:val="00793B2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--Adresse sur demande--</CompanyAddress>
  <CompanyPhone>4</CompanyPhone>
  <CompanyFax/>
  <CompanyEmail>Courrier électronique : francis.guindon@collegealma.ca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F0EDECC0-4E27-4FC9-BA6F-6D753F7105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256BB5-E13C-4088-A8A4-EEEA20184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48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Francis Guindon</dc:creator>
  <cp:keywords>francisguindon.ca</cp:keywords>
  <cp:lastModifiedBy>Francis Guindon</cp:lastModifiedBy>
  <cp:revision>9</cp:revision>
  <dcterms:created xsi:type="dcterms:W3CDTF">2017-06-13T18:35:00Z</dcterms:created>
  <dcterms:modified xsi:type="dcterms:W3CDTF">2019-08-27T00:56:00Z</dcterms:modified>
  <cp:category>Alma, QC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