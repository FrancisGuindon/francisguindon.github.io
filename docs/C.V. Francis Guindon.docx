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0F05" w14:textId="5A1918DB" w:rsidR="00E52305" w:rsidRPr="00082ABC" w:rsidRDefault="004D5404">
      <w:pPr>
        <w:pStyle w:val="Coordonnes"/>
        <w:rPr>
          <w:noProof/>
          <w:lang w:val="fr-CA"/>
        </w:rPr>
      </w:pPr>
      <w:sdt>
        <w:sdtPr>
          <w:rPr>
            <w:noProof/>
            <w:lang w:val="fr-CA"/>
          </w:rPr>
          <w:alias w:val="[Adresse postale]"/>
          <w:tag w:val="[Adresse postale]"/>
          <w:id w:val="1415969137"/>
          <w:placeholder>
            <w:docPart w:val="1874071325B6407D969E35FC8383519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D6367F">
            <w:rPr>
              <w:noProof/>
              <w:lang w:val="fr-CA"/>
            </w:rPr>
            <w:t>--Adresse sur demande--</w:t>
          </w:r>
        </w:sdtContent>
      </w:sdt>
    </w:p>
    <w:sdt>
      <w:sdtPr>
        <w:rPr>
          <w:noProof/>
          <w:lang w:val="fr-CA"/>
        </w:rPr>
        <w:alias w:val="Catégorie"/>
        <w:tag w:val=""/>
        <w:id w:val="1543715586"/>
        <w:placeholder>
          <w:docPart w:val="C0A6D3D9498D4B9DB1EAB7788AAFB47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5012F5F4" w14:textId="21928121" w:rsidR="00E52305" w:rsidRPr="00082ABC" w:rsidRDefault="00092968">
          <w:pPr>
            <w:pStyle w:val="Coordonnes"/>
            <w:rPr>
              <w:noProof/>
              <w:lang w:val="fr-CA"/>
            </w:rPr>
          </w:pPr>
          <w:r>
            <w:rPr>
              <w:noProof/>
              <w:lang w:val="fr-CA"/>
            </w:rPr>
            <w:t>Chibougamau</w:t>
          </w:r>
          <w:r w:rsidR="00390FF0" w:rsidRPr="00082ABC">
            <w:rPr>
              <w:noProof/>
              <w:lang w:val="fr-CA"/>
            </w:rPr>
            <w:t>, QC</w:t>
          </w:r>
        </w:p>
      </w:sdtContent>
    </w:sdt>
    <w:p w14:paraId="027261E5" w14:textId="30BA051A" w:rsidR="00E52305" w:rsidRPr="00082ABC" w:rsidRDefault="00390FF0">
      <w:pPr>
        <w:pStyle w:val="Coordonnes"/>
        <w:rPr>
          <w:noProof/>
          <w:lang w:val="fr-CA"/>
        </w:rPr>
      </w:pPr>
      <w:r w:rsidRPr="00082ABC">
        <w:rPr>
          <w:noProof/>
          <w:lang w:val="fr-CA"/>
        </w:rPr>
        <w:t xml:space="preserve">Cell : </w:t>
      </w:r>
      <w:r w:rsidR="00932960">
        <w:rPr>
          <w:noProof/>
          <w:lang w:val="fr-CA"/>
        </w:rPr>
        <w:t>--Sur demande--</w:t>
      </w:r>
    </w:p>
    <w:sdt>
      <w:sdtPr>
        <w:rPr>
          <w:lang w:val="fr-CA"/>
        </w:rPr>
        <w:alias w:val="Site web"/>
        <w:tag w:val="Site web"/>
        <w:id w:val="48967594"/>
        <w:placeholder>
          <w:docPart w:val="7999DE7B0E7B40BBB0B9AF8434C90CF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79222FE8" w14:textId="6092332D" w:rsidR="00E52305" w:rsidRPr="00082ABC" w:rsidRDefault="00685CCD">
          <w:pPr>
            <w:pStyle w:val="Coordonnes"/>
            <w:rPr>
              <w:noProof/>
              <w:lang w:val="fr-CA"/>
            </w:rPr>
          </w:pPr>
          <w:r w:rsidRPr="00082ABC">
            <w:rPr>
              <w:lang w:val="fr-CA"/>
            </w:rPr>
            <w:t>francisguindon.ca</w:t>
          </w:r>
          <w:r w:rsidR="00B15B71" w:rsidRPr="00082ABC">
            <w:rPr>
              <w:lang w:val="fr-CA"/>
            </w:rPr>
            <w:t xml:space="preserve"> (en </w:t>
          </w:r>
          <w:r w:rsidR="003F6B0B">
            <w:rPr>
              <w:lang w:val="fr-CA"/>
            </w:rPr>
            <w:t>refonte</w:t>
          </w:r>
          <w:r w:rsidR="00B15B71" w:rsidRPr="00082ABC">
            <w:rPr>
              <w:lang w:val="fr-CA"/>
            </w:rPr>
            <w:t>)</w:t>
          </w:r>
        </w:p>
      </w:sdtContent>
    </w:sdt>
    <w:sdt>
      <w:sdtPr>
        <w:rPr>
          <w:rStyle w:val="Emphasis"/>
          <w:noProof/>
          <w:lang w:val="fr-CA"/>
        </w:rPr>
        <w:alias w:val="Courrier électronique"/>
        <w:tag w:val=""/>
        <w:id w:val="1889536063"/>
        <w:placeholder>
          <w:docPart w:val="670003FB624D41C9B734CAD4F467B070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2F94CD72" w14:textId="643E556B" w:rsidR="00E52305" w:rsidRPr="00082ABC" w:rsidRDefault="00390FF0">
          <w:pPr>
            <w:pStyle w:val="Coordonnes"/>
            <w:rPr>
              <w:rStyle w:val="Emphasis"/>
              <w:noProof/>
              <w:lang w:val="fr-CA"/>
            </w:rPr>
          </w:pPr>
          <w:r w:rsidRPr="00082ABC">
            <w:rPr>
              <w:rStyle w:val="Emphasis"/>
              <w:noProof/>
              <w:lang w:val="fr-CA"/>
            </w:rPr>
            <w:t xml:space="preserve">Courrier électronique : </w:t>
          </w:r>
          <w:r w:rsidR="004D5404">
            <w:rPr>
              <w:rStyle w:val="Emphasis"/>
              <w:noProof/>
              <w:lang w:val="fr-CA"/>
            </w:rPr>
            <w:t>--Formulaire sur site web--</w:t>
          </w:r>
        </w:p>
      </w:sdtContent>
    </w:sdt>
    <w:p w14:paraId="7A9A6A0C" w14:textId="77777777" w:rsidR="00E52305" w:rsidRPr="00082ABC" w:rsidRDefault="004D5404">
      <w:pPr>
        <w:pStyle w:val="Nom"/>
        <w:rPr>
          <w:noProof/>
          <w:lang w:val="fr-CA"/>
        </w:rPr>
      </w:pPr>
      <w:sdt>
        <w:sdtPr>
          <w:rPr>
            <w:noProof/>
            <w:lang w:val="fr-CA"/>
          </w:rPr>
          <w:alias w:val="Votre Nom"/>
          <w:tag w:val=""/>
          <w:id w:val="1197042864"/>
          <w:placeholder>
            <w:docPart w:val="96E56AA7FF7F4D5E81331DBD52C8EC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56C2C" w:rsidRPr="00082ABC">
            <w:rPr>
              <w:noProof/>
              <w:lang w:val="fr-CA"/>
            </w:rPr>
            <w:t>Francis Guindon</w:t>
          </w:r>
        </w:sdtContent>
      </w:sdt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BB5F17" w:rsidRPr="00082ABC" w14:paraId="41E50DF6" w14:textId="77777777" w:rsidTr="7051FA07">
        <w:tc>
          <w:tcPr>
            <w:tcW w:w="1778" w:type="dxa"/>
          </w:tcPr>
          <w:p w14:paraId="3AD9C75F" w14:textId="77777777" w:rsidR="00BB5F17" w:rsidRPr="00082ABC" w:rsidRDefault="00BB5F17" w:rsidP="00BB5F17">
            <w:pPr>
              <w:pStyle w:val="Heading1"/>
              <w:rPr>
                <w:noProof/>
                <w:sz w:val="19"/>
                <w:szCs w:val="19"/>
                <w:lang w:val="fr-CA"/>
              </w:rPr>
            </w:pPr>
            <w:r w:rsidRPr="00082ABC">
              <w:rPr>
                <w:noProof/>
                <w:sz w:val="19"/>
                <w:szCs w:val="19"/>
                <w:lang w:val="fr-CA"/>
              </w:rPr>
              <w:t>Objectif</w:t>
            </w:r>
          </w:p>
        </w:tc>
        <w:tc>
          <w:tcPr>
            <w:tcW w:w="472" w:type="dxa"/>
          </w:tcPr>
          <w:p w14:paraId="4FC26060" w14:textId="77777777" w:rsidR="00BB5F17" w:rsidRPr="00082ABC" w:rsidRDefault="00BB5F17" w:rsidP="00BB5F17">
            <w:pPr>
              <w:rPr>
                <w:noProof/>
                <w:sz w:val="19"/>
                <w:szCs w:val="19"/>
                <w:lang w:val="fr-CA"/>
              </w:rPr>
            </w:pPr>
          </w:p>
        </w:tc>
        <w:tc>
          <w:tcPr>
            <w:tcW w:w="7830" w:type="dxa"/>
          </w:tcPr>
          <w:p w14:paraId="6EF82D0C" w14:textId="76C1B998" w:rsidR="00BB5F17" w:rsidRPr="00082ABC" w:rsidRDefault="00CB1BD4" w:rsidP="00D1485F">
            <w:pPr>
              <w:pStyle w:val="DateduCV"/>
              <w:spacing w:after="0"/>
              <w:rPr>
                <w:noProof/>
                <w:sz w:val="19"/>
                <w:szCs w:val="19"/>
                <w:lang w:val="fr-CA"/>
              </w:rPr>
            </w:pPr>
            <w:r w:rsidRPr="00082ABC">
              <w:rPr>
                <w:noProof/>
                <w:sz w:val="19"/>
                <w:szCs w:val="19"/>
                <w:lang w:val="fr-CA"/>
              </w:rPr>
              <w:t>Mettre à profit et améliorer mes compétences.</w:t>
            </w:r>
          </w:p>
        </w:tc>
      </w:tr>
      <w:tr w:rsidR="00BB5F17" w:rsidRPr="00082ABC" w14:paraId="740CCB4F" w14:textId="77777777" w:rsidTr="7051FA07">
        <w:tc>
          <w:tcPr>
            <w:tcW w:w="1778" w:type="dxa"/>
          </w:tcPr>
          <w:p w14:paraId="0B555FBA" w14:textId="77777777" w:rsidR="00BB5F17" w:rsidRPr="00082ABC" w:rsidRDefault="00110210" w:rsidP="00D1485F">
            <w:pPr>
              <w:pStyle w:val="Heading1"/>
              <w:spacing w:after="0"/>
              <w:rPr>
                <w:noProof/>
                <w:sz w:val="19"/>
                <w:szCs w:val="19"/>
                <w:lang w:val="fr-CA"/>
              </w:rPr>
            </w:pPr>
            <w:r w:rsidRPr="00082ABC">
              <w:rPr>
                <w:noProof/>
                <w:sz w:val="19"/>
                <w:szCs w:val="19"/>
                <w:lang w:val="fr-CA"/>
              </w:rPr>
              <w:t>CompÉ</w:t>
            </w:r>
            <w:r w:rsidR="00BB5F17" w:rsidRPr="00082ABC">
              <w:rPr>
                <w:noProof/>
                <w:sz w:val="19"/>
                <w:szCs w:val="19"/>
                <w:lang w:val="fr-CA"/>
              </w:rPr>
              <w:t>tences</w:t>
            </w:r>
          </w:p>
        </w:tc>
        <w:tc>
          <w:tcPr>
            <w:tcW w:w="472" w:type="dxa"/>
          </w:tcPr>
          <w:p w14:paraId="65460F60" w14:textId="77777777" w:rsidR="00BB5F17" w:rsidRPr="00082ABC" w:rsidRDefault="00BB5F17" w:rsidP="00D1485F">
            <w:pPr>
              <w:spacing w:after="0"/>
              <w:rPr>
                <w:noProof/>
                <w:sz w:val="19"/>
                <w:szCs w:val="19"/>
                <w:lang w:val="fr-CA"/>
              </w:rPr>
            </w:pPr>
          </w:p>
        </w:tc>
        <w:tc>
          <w:tcPr>
            <w:tcW w:w="7830" w:type="dxa"/>
          </w:tcPr>
          <w:p w14:paraId="4BC8C78A" w14:textId="63D6B5BB" w:rsidR="00BB5F17" w:rsidRPr="00082ABC" w:rsidRDefault="00BB5F17" w:rsidP="00D1485F">
            <w:pPr>
              <w:pStyle w:val="DateduCV"/>
              <w:spacing w:after="0"/>
              <w:rPr>
                <w:noProof/>
                <w:sz w:val="19"/>
                <w:szCs w:val="19"/>
                <w:lang w:val="fr-CA"/>
              </w:rPr>
            </w:pPr>
            <w:r w:rsidRPr="00082ABC">
              <w:rPr>
                <w:rStyle w:val="Heading2Char"/>
                <w:sz w:val="19"/>
                <w:szCs w:val="19"/>
                <w:lang w:val="fr-CA"/>
              </w:rPr>
              <w:t>Billingue</w:t>
            </w:r>
            <w:r w:rsidRPr="00082ABC">
              <w:rPr>
                <w:noProof/>
                <w:sz w:val="19"/>
                <w:szCs w:val="19"/>
                <w:lang w:val="fr-CA"/>
              </w:rPr>
              <w:t xml:space="preserve"> : </w:t>
            </w:r>
            <w:r w:rsidR="000B5158" w:rsidRPr="00082ABC">
              <w:rPr>
                <w:noProof/>
                <w:sz w:val="19"/>
                <w:szCs w:val="19"/>
                <w:lang w:val="fr-CA"/>
              </w:rPr>
              <w:t>Maîtrise</w:t>
            </w:r>
            <w:r w:rsidR="00CA1318" w:rsidRPr="00082ABC">
              <w:rPr>
                <w:noProof/>
                <w:sz w:val="19"/>
                <w:szCs w:val="19"/>
                <w:lang w:val="fr-CA"/>
              </w:rPr>
              <w:t xml:space="preserve"> l’anglais et le français.</w:t>
            </w:r>
          </w:p>
          <w:p w14:paraId="709BE806" w14:textId="6D7349AD" w:rsidR="00BB5F17" w:rsidRPr="00082ABC" w:rsidRDefault="00A41DB8" w:rsidP="00D1485F">
            <w:pPr>
              <w:pStyle w:val="DateduCV"/>
              <w:spacing w:after="0"/>
              <w:rPr>
                <w:noProof/>
                <w:sz w:val="19"/>
                <w:szCs w:val="19"/>
                <w:lang w:val="fr-CA"/>
              </w:rPr>
            </w:pPr>
            <w:r w:rsidRPr="00082ABC">
              <w:rPr>
                <w:rStyle w:val="Heading2Char"/>
                <w:lang w:val="fr-CA"/>
              </w:rPr>
              <w:t>PROGRAMMATION</w:t>
            </w:r>
            <w:r w:rsidR="00BB5F17" w:rsidRPr="00082ABC">
              <w:rPr>
                <w:noProof/>
                <w:sz w:val="19"/>
                <w:szCs w:val="19"/>
                <w:lang w:val="fr-CA"/>
              </w:rPr>
              <w:t xml:space="preserve"> : </w:t>
            </w:r>
            <w:r w:rsidR="00D9030A" w:rsidRPr="00082ABC">
              <w:rPr>
                <w:noProof/>
                <w:sz w:val="19"/>
                <w:szCs w:val="19"/>
                <w:lang w:val="fr-CA"/>
              </w:rPr>
              <w:t xml:space="preserve">C# / </w:t>
            </w:r>
            <w:r w:rsidR="004254FE" w:rsidRPr="00082ABC">
              <w:rPr>
                <w:noProof/>
                <w:sz w:val="19"/>
                <w:szCs w:val="19"/>
                <w:lang w:val="fr-CA"/>
              </w:rPr>
              <w:t>Java / P.O.O. / HTML / CSS / JS / PHP</w:t>
            </w:r>
            <w:r w:rsidR="00C337DA" w:rsidRPr="00082ABC">
              <w:rPr>
                <w:noProof/>
                <w:sz w:val="19"/>
                <w:szCs w:val="19"/>
                <w:lang w:val="fr-CA"/>
              </w:rPr>
              <w:t xml:space="preserve"> / React,JS</w:t>
            </w:r>
            <w:r w:rsidR="00082ABC" w:rsidRPr="00082ABC">
              <w:rPr>
                <w:noProof/>
                <w:sz w:val="19"/>
                <w:szCs w:val="19"/>
                <w:lang w:val="fr-CA"/>
              </w:rPr>
              <w:t xml:space="preserve"> / React Native / Applications Android</w:t>
            </w:r>
            <w:r w:rsidR="00D23E24">
              <w:rPr>
                <w:noProof/>
                <w:sz w:val="19"/>
                <w:szCs w:val="19"/>
                <w:lang w:val="fr-CA"/>
              </w:rPr>
              <w:t xml:space="preserve"> et </w:t>
            </w:r>
            <w:r w:rsidR="00082ABC" w:rsidRPr="00082ABC">
              <w:rPr>
                <w:noProof/>
                <w:sz w:val="19"/>
                <w:szCs w:val="19"/>
                <w:lang w:val="fr-CA"/>
              </w:rPr>
              <w:t>iOS</w:t>
            </w:r>
            <w:r w:rsidR="005B42FB">
              <w:rPr>
                <w:noProof/>
                <w:sz w:val="19"/>
                <w:szCs w:val="19"/>
                <w:lang w:val="fr-CA"/>
              </w:rPr>
              <w:t>. Visual Studio / JetBrains.</w:t>
            </w:r>
          </w:p>
          <w:p w14:paraId="282127CA" w14:textId="42C4096E" w:rsidR="00BB5F17" w:rsidRPr="00082ABC" w:rsidRDefault="00EA0A73" w:rsidP="00D1485F">
            <w:pPr>
              <w:pStyle w:val="DateduCV"/>
              <w:spacing w:after="0"/>
              <w:rPr>
                <w:noProof/>
                <w:sz w:val="19"/>
                <w:szCs w:val="19"/>
                <w:lang w:val="fr-CA"/>
              </w:rPr>
            </w:pPr>
            <w:r w:rsidRPr="00082ABC">
              <w:rPr>
                <w:rStyle w:val="Heading2Char"/>
                <w:lang w:val="fr-CA"/>
              </w:rPr>
              <w:t>BASES DE DONNÉES</w:t>
            </w:r>
            <w:r w:rsidR="00BB5F17" w:rsidRPr="00082ABC">
              <w:rPr>
                <w:noProof/>
                <w:sz w:val="19"/>
                <w:szCs w:val="19"/>
                <w:lang w:val="fr-CA"/>
              </w:rPr>
              <w:t xml:space="preserve"> : </w:t>
            </w:r>
            <w:r w:rsidRPr="00082ABC">
              <w:rPr>
                <w:noProof/>
                <w:sz w:val="19"/>
                <w:szCs w:val="19"/>
                <w:lang w:val="fr-CA"/>
              </w:rPr>
              <w:t xml:space="preserve">SQL / SQLITE / </w:t>
            </w:r>
            <w:r w:rsidR="00917663" w:rsidRPr="00082ABC">
              <w:rPr>
                <w:noProof/>
                <w:sz w:val="19"/>
                <w:szCs w:val="19"/>
                <w:lang w:val="fr-CA"/>
              </w:rPr>
              <w:t>PL</w:t>
            </w:r>
            <w:r w:rsidR="00704C15" w:rsidRPr="00082ABC">
              <w:rPr>
                <w:noProof/>
                <w:sz w:val="19"/>
                <w:szCs w:val="19"/>
                <w:lang w:val="fr-CA"/>
              </w:rPr>
              <w:t>-SQL</w:t>
            </w:r>
            <w:r w:rsidR="005F1D59">
              <w:rPr>
                <w:noProof/>
                <w:sz w:val="19"/>
                <w:szCs w:val="19"/>
                <w:lang w:val="fr-CA"/>
              </w:rPr>
              <w:t xml:space="preserve"> / MySQL</w:t>
            </w:r>
            <w:r w:rsidR="003E3D96">
              <w:rPr>
                <w:noProof/>
                <w:sz w:val="19"/>
                <w:szCs w:val="19"/>
                <w:lang w:val="fr-CA"/>
              </w:rPr>
              <w:t>.</w:t>
            </w:r>
            <w:r w:rsidR="005B42FB">
              <w:rPr>
                <w:noProof/>
                <w:sz w:val="19"/>
                <w:szCs w:val="19"/>
                <w:lang w:val="fr-CA"/>
              </w:rPr>
              <w:t xml:space="preserve"> SSMS / DataGrip</w:t>
            </w:r>
            <w:r w:rsidR="000C25CC">
              <w:rPr>
                <w:noProof/>
                <w:sz w:val="19"/>
                <w:szCs w:val="19"/>
                <w:lang w:val="fr-CA"/>
              </w:rPr>
              <w:t>.</w:t>
            </w:r>
          </w:p>
          <w:p w14:paraId="1B0042BB" w14:textId="3D6B6E87" w:rsidR="009A4A07" w:rsidRPr="00082ABC" w:rsidRDefault="00586038" w:rsidP="00D1485F">
            <w:pPr>
              <w:pStyle w:val="DateduCV"/>
              <w:spacing w:after="0"/>
              <w:rPr>
                <w:noProof/>
                <w:sz w:val="19"/>
                <w:szCs w:val="19"/>
                <w:lang w:val="fr-CA"/>
              </w:rPr>
            </w:pPr>
            <w:r w:rsidRPr="00082ABC">
              <w:rPr>
                <w:rStyle w:val="Heading2Char"/>
                <w:sz w:val="19"/>
                <w:szCs w:val="19"/>
                <w:lang w:val="fr-CA"/>
              </w:rPr>
              <w:t>résautique</w:t>
            </w:r>
            <w:r w:rsidR="7051FA07" w:rsidRPr="00082ABC">
              <w:rPr>
                <w:noProof/>
                <w:sz w:val="19"/>
                <w:szCs w:val="19"/>
                <w:lang w:val="fr-CA"/>
              </w:rPr>
              <w:t xml:space="preserve"> : </w:t>
            </w:r>
            <w:r w:rsidR="00E721AB" w:rsidRPr="00082ABC">
              <w:rPr>
                <w:noProof/>
                <w:sz w:val="19"/>
                <w:szCs w:val="19"/>
                <w:lang w:val="fr-CA"/>
              </w:rPr>
              <w:t>Administration</w:t>
            </w:r>
            <w:r w:rsidRPr="00082ABC">
              <w:rPr>
                <w:noProof/>
                <w:lang w:val="fr-CA"/>
              </w:rPr>
              <w:t xml:space="preserve"> de réseau local</w:t>
            </w:r>
            <w:r w:rsidR="002C4895">
              <w:rPr>
                <w:noProof/>
                <w:lang w:val="fr-CA"/>
              </w:rPr>
              <w:t>, hébergement externe</w:t>
            </w:r>
            <w:r w:rsidR="00132933">
              <w:rPr>
                <w:noProof/>
                <w:lang w:val="fr-CA"/>
              </w:rPr>
              <w:t>.</w:t>
            </w:r>
          </w:p>
        </w:tc>
      </w:tr>
      <w:tr w:rsidR="00BB5F17" w:rsidRPr="00082ABC" w14:paraId="5F401651" w14:textId="77777777" w:rsidTr="7051FA07">
        <w:tc>
          <w:tcPr>
            <w:tcW w:w="1778" w:type="dxa"/>
          </w:tcPr>
          <w:p w14:paraId="29E08B90" w14:textId="77777777" w:rsidR="00BB5F17" w:rsidRPr="00082ABC" w:rsidRDefault="00BB5F17" w:rsidP="00BB5F17">
            <w:pPr>
              <w:pStyle w:val="Heading1"/>
              <w:rPr>
                <w:noProof/>
                <w:sz w:val="19"/>
                <w:szCs w:val="19"/>
                <w:lang w:val="fr-CA"/>
              </w:rPr>
            </w:pPr>
            <w:r w:rsidRPr="00082ABC">
              <w:rPr>
                <w:noProof/>
                <w:sz w:val="19"/>
                <w:szCs w:val="19"/>
                <w:lang w:val="fr-CA"/>
              </w:rPr>
              <w:t>ExpÉrience</w:t>
            </w:r>
          </w:p>
        </w:tc>
        <w:tc>
          <w:tcPr>
            <w:tcW w:w="472" w:type="dxa"/>
          </w:tcPr>
          <w:p w14:paraId="2656E283" w14:textId="77777777" w:rsidR="00BB5F17" w:rsidRPr="00082ABC" w:rsidRDefault="00BB5F17" w:rsidP="00BB5F17">
            <w:pPr>
              <w:rPr>
                <w:noProof/>
                <w:sz w:val="19"/>
                <w:szCs w:val="19"/>
                <w:lang w:val="fr-CA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9"/>
                <w:szCs w:val="19"/>
                <w:lang w:val="fr-CA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eastAsiaTheme="minorHAnsi"/>
                <w:sz w:val="20"/>
                <w:szCs w:val="2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:lang w:val="fr-CA"/>
                    <w14:ligatures w14:val="none"/>
                  </w:rPr>
                  <w:id w:val="1231894853"/>
                  <w:placeholder>
                    <w:docPart w:val="715CEB27178D486DB65A21DF7546698A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sz w:val="20"/>
                    <w:szCs w:val="20"/>
                    <w14:ligatures w14:val="standardContextual"/>
                  </w:rPr>
                </w:sdtEndPr>
                <w:sdtContent>
                  <w:p w14:paraId="4CBF81B3" w14:textId="34CCCD39" w:rsidR="00DE2AAA" w:rsidRPr="00082ABC" w:rsidRDefault="00D31A34" w:rsidP="00DE2AAA">
                    <w:pPr>
                      <w:pStyle w:val="Heading2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 xml:space="preserve">Développeur </w:t>
                    </w:r>
                    <w:r w:rsidR="00E27EA8">
                      <w:rPr>
                        <w:sz w:val="19"/>
                        <w:szCs w:val="19"/>
                        <w:lang w:val="fr-CA"/>
                      </w:rPr>
                      <w:t>web</w:t>
                    </w:r>
                    <w:r w:rsidR="00E11254" w:rsidRPr="00082ABC">
                      <w:rPr>
                        <w:sz w:val="19"/>
                        <w:szCs w:val="19"/>
                        <w:lang w:val="fr-CA"/>
                      </w:rPr>
                      <w:t>, Gnitic, Chibougamau</w:t>
                    </w:r>
                  </w:p>
                  <w:p w14:paraId="69DF99E6" w14:textId="720996A0" w:rsidR="00DE2AAA" w:rsidRPr="00082ABC" w:rsidRDefault="00DE2AAA" w:rsidP="00DE2AAA">
                    <w:pPr>
                      <w:spacing w:after="0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202</w:t>
                    </w:r>
                    <w:r w:rsidR="00E11254" w:rsidRPr="00082ABC">
                      <w:rPr>
                        <w:sz w:val="19"/>
                        <w:szCs w:val="19"/>
                        <w:lang w:val="fr-CA"/>
                      </w:rPr>
                      <w:t>1</w:t>
                    </w:r>
                    <w:r w:rsidRPr="00082ABC">
                      <w:rPr>
                        <w:sz w:val="19"/>
                        <w:szCs w:val="19"/>
                        <w:lang w:val="fr-CA"/>
                      </w:rPr>
                      <w:t>-Présent</w:t>
                    </w:r>
                    <w:r w:rsidR="00CB1BD4" w:rsidRPr="00082ABC">
                      <w:rPr>
                        <w:sz w:val="19"/>
                        <w:szCs w:val="19"/>
                        <w:lang w:val="fr-CA"/>
                      </w:rPr>
                      <w:t>ement</w:t>
                    </w:r>
                  </w:p>
                  <w:p w14:paraId="421FFFA5" w14:textId="77777777" w:rsidR="00DE2AAA" w:rsidRPr="00082ABC" w:rsidRDefault="00DE2AAA" w:rsidP="00DE2AAA">
                    <w:pPr>
                      <w:spacing w:after="0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 xml:space="preserve">Responsabilités : </w:t>
                    </w:r>
                  </w:p>
                  <w:p w14:paraId="609F36C7" w14:textId="2C432A16" w:rsidR="00DE2AAA" w:rsidRPr="00082ABC" w:rsidRDefault="00BF2149" w:rsidP="00DE2AAA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Développer des applications Web avec WordPress ;</w:t>
                    </w:r>
                  </w:p>
                  <w:p w14:paraId="798D1DCF" w14:textId="154B2C39" w:rsidR="00C37F94" w:rsidRDefault="002B5738" w:rsidP="00BB5F17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Programmer, au besoin, des éléments JavaScript, PHP, React.JS</w:t>
                    </w:r>
                    <w:r w:rsidR="00082ABC" w:rsidRPr="00082ABC">
                      <w:rPr>
                        <w:sz w:val="19"/>
                        <w:szCs w:val="19"/>
                        <w:lang w:val="fr-CA"/>
                      </w:rPr>
                      <w:t>,</w:t>
                    </w:r>
                    <w:r w:rsidR="00B90834">
                      <w:rPr>
                        <w:sz w:val="19"/>
                        <w:szCs w:val="19"/>
                        <w:lang w:val="fr-CA"/>
                      </w:rPr>
                      <w:t xml:space="preserve"> Progressive Web App (PWA),</w:t>
                    </w:r>
                    <w:r w:rsidR="00082ABC" w:rsidRPr="00082ABC">
                      <w:rPr>
                        <w:sz w:val="19"/>
                        <w:szCs w:val="19"/>
                        <w:lang w:val="fr-CA"/>
                      </w:rPr>
                      <w:t xml:space="preserve"> React Native</w:t>
                    </w:r>
                    <w:r w:rsidR="00B90834">
                      <w:rPr>
                        <w:sz w:val="19"/>
                        <w:szCs w:val="19"/>
                        <w:lang w:val="fr-CA"/>
                      </w:rPr>
                      <w:t xml:space="preserve"> (Applications iOS et Android)</w:t>
                    </w:r>
                    <w:r w:rsidR="000352E5">
                      <w:rPr>
                        <w:sz w:val="19"/>
                        <w:szCs w:val="19"/>
                        <w:lang w:val="fr-CA"/>
                      </w:rPr>
                      <w:t>, API</w:t>
                    </w:r>
                    <w:r w:rsidR="00EA4709">
                      <w:rPr>
                        <w:sz w:val="19"/>
                        <w:szCs w:val="19"/>
                        <w:lang w:val="fr-CA"/>
                      </w:rPr>
                      <w:t xml:space="preserve"> ;</w:t>
                    </w:r>
                  </w:p>
                  <w:p w14:paraId="096F7BEA" w14:textId="5B61690A" w:rsidR="00B2050F" w:rsidRPr="00915B7B" w:rsidRDefault="00C37F94" w:rsidP="00B2050F">
                    <w:pPr>
                      <w:pStyle w:val="Heading2"/>
                      <w:numPr>
                        <w:ilvl w:val="0"/>
                        <w:numId w:val="1"/>
                      </w:numP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9"/>
                        <w:szCs w:val="19"/>
                        <w:lang w:val="fr-CA"/>
                        <w14:ligatures w14:val="none"/>
                      </w:rPr>
                    </w:pPr>
                    <w:r w:rsidRPr="0034286B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9"/>
                        <w:szCs w:val="19"/>
                        <w:lang w:val="fr-CA"/>
                        <w14:ligatures w14:val="none"/>
                      </w:rPr>
                      <w:t>Assurer la formation</w:t>
                    </w:r>
                    <w: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9"/>
                        <w:szCs w:val="19"/>
                        <w:lang w:val="fr-CA"/>
                        <w14:ligatures w14:val="none"/>
                      </w:rPr>
                      <w:t xml:space="preserve"> du client</w:t>
                    </w:r>
                    <w:r w:rsidRPr="0034286B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9"/>
                        <w:szCs w:val="19"/>
                        <w:lang w:val="fr-CA"/>
                        <w14:ligatures w14:val="none"/>
                      </w:rPr>
                      <w:t xml:space="preserve"> permettant l’utilisation du site et notamment la publication de nouveaux contenus</w:t>
                    </w:r>
                    <w: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9"/>
                        <w:szCs w:val="19"/>
                        <w:lang w:val="fr-CA"/>
                        <w14:ligatures w14:val="none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:lang w:val="fr-CA"/>
                    <w14:ligatures w14:val="none"/>
                  </w:rPr>
                  <w:id w:val="-1547447614"/>
                  <w:placeholder>
                    <w:docPart w:val="29BAD0EAFC9E48D597AC9D71D61148F6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  <w:sz w:val="20"/>
                    <w:szCs w:val="20"/>
                  </w:rPr>
                </w:sdtEndPr>
                <w:sdtContent>
                  <w:p w14:paraId="627BAEA9" w14:textId="031DCBC7" w:rsidR="00390FF0" w:rsidRPr="00082ABC" w:rsidRDefault="00237C5C" w:rsidP="00BB5F17">
                    <w:pPr>
                      <w:pStyle w:val="Heading2"/>
                      <w:rPr>
                        <w:sz w:val="19"/>
                        <w:szCs w:val="19"/>
                        <w:lang w:val="fr-CA"/>
                      </w:rPr>
                    </w:pPr>
                    <w:r>
                      <w:rPr>
                        <w:sz w:val="19"/>
                        <w:szCs w:val="19"/>
                        <w:lang w:val="fr-CA"/>
                      </w:rPr>
                      <w:t>analyste informatique (stage</w:t>
                    </w:r>
                    <w:r w:rsidR="00092A15">
                      <w:rPr>
                        <w:sz w:val="19"/>
                        <w:szCs w:val="19"/>
                        <w:lang w:val="fr-CA"/>
                      </w:rPr>
                      <w:t xml:space="preserve">), Hydro-québec, </w:t>
                    </w:r>
                    <w:r w:rsidR="002862B9">
                      <w:rPr>
                        <w:sz w:val="19"/>
                        <w:szCs w:val="19"/>
                        <w:lang w:val="fr-CA"/>
                      </w:rPr>
                      <w:t>Saguenay</w:t>
                    </w:r>
                  </w:p>
                  <w:p w14:paraId="3DE87DD5" w14:textId="00C0633C" w:rsidR="00390FF0" w:rsidRPr="00082ABC" w:rsidRDefault="00390FF0" w:rsidP="00BB5F17">
                    <w:pPr>
                      <w:pStyle w:val="DateduCV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20</w:t>
                    </w:r>
                    <w:r w:rsidR="00147C27">
                      <w:rPr>
                        <w:sz w:val="19"/>
                        <w:szCs w:val="19"/>
                        <w:lang w:val="fr-CA"/>
                      </w:rPr>
                      <w:t>21</w:t>
                    </w:r>
                  </w:p>
                  <w:p w14:paraId="1B303890" w14:textId="10316352" w:rsidR="00390FF0" w:rsidRPr="00082ABC" w:rsidRDefault="0078141D" w:rsidP="004764C1">
                    <w:pPr>
                      <w:spacing w:after="0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Responsabilités</w:t>
                    </w:r>
                    <w:r w:rsidR="00390FF0" w:rsidRPr="00082ABC">
                      <w:rPr>
                        <w:sz w:val="19"/>
                        <w:szCs w:val="19"/>
                        <w:lang w:val="fr-CA"/>
                      </w:rPr>
                      <w:t> :</w:t>
                    </w:r>
                  </w:p>
                  <w:p w14:paraId="0CDE2947" w14:textId="0A86835C" w:rsidR="00D97320" w:rsidRPr="00082ABC" w:rsidRDefault="003F0372" w:rsidP="00D9732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9"/>
                        <w:szCs w:val="19"/>
                        <w:lang w:val="fr-CA"/>
                      </w:rPr>
                    </w:pPr>
                    <w:r>
                      <w:rPr>
                        <w:sz w:val="19"/>
                        <w:szCs w:val="19"/>
                        <w:lang w:val="fr-CA"/>
                      </w:rPr>
                      <w:t>Remplir des mandats de besoins informatiques</w:t>
                    </w:r>
                    <w:r w:rsidR="0054368C">
                      <w:rPr>
                        <w:sz w:val="19"/>
                        <w:szCs w:val="19"/>
                        <w:lang w:val="fr-CA"/>
                      </w:rPr>
                      <w:t xml:space="preserve"> ;</w:t>
                    </w:r>
                  </w:p>
                  <w:p w14:paraId="53033997" w14:textId="7ED66CE7" w:rsidR="00CB1BD4" w:rsidRDefault="00263DA2" w:rsidP="00CB1BD4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9"/>
                        <w:szCs w:val="19"/>
                        <w:lang w:val="fr-CA"/>
                      </w:rPr>
                    </w:pPr>
                    <w:r>
                      <w:rPr>
                        <w:sz w:val="19"/>
                        <w:szCs w:val="19"/>
                        <w:lang w:val="fr-CA"/>
                      </w:rPr>
                      <w:t>Garantir</w:t>
                    </w:r>
                    <w:r w:rsidR="00EB2792">
                      <w:rPr>
                        <w:sz w:val="19"/>
                        <w:szCs w:val="19"/>
                        <w:lang w:val="fr-CA"/>
                      </w:rPr>
                      <w:t xml:space="preserve"> le bon fonctionnement des systèmes informatiques à l’intérieur de la compagnie ;</w:t>
                    </w:r>
                  </w:p>
                  <w:p w14:paraId="2CF4CFBF" w14:textId="0D00E8E3" w:rsidR="00237C5C" w:rsidRPr="0054368C" w:rsidRDefault="008C59E6" w:rsidP="00CB1BD4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9"/>
                        <w:szCs w:val="19"/>
                        <w:lang w:val="fr-CA"/>
                      </w:rPr>
                    </w:pPr>
                    <w:r>
                      <w:rPr>
                        <w:sz w:val="19"/>
                        <w:szCs w:val="19"/>
                        <w:lang w:val="fr-CA"/>
                      </w:rPr>
                      <w:t>Offrir un service informatique aux clients à l’interne.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:lang w:val="fr-CA"/>
                    <w14:ligatures w14:val="none"/>
                  </w:rPr>
                  <w:id w:val="-1918618439"/>
                  <w:placeholder>
                    <w:docPart w:val="0749666657614D4380AED9B1CF62F0B5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  <w:sz w:val="20"/>
                    <w:szCs w:val="20"/>
                  </w:rPr>
                </w:sdtEndPr>
                <w:sdtContent>
                  <w:p w14:paraId="13E2A2FB" w14:textId="3254E5C6" w:rsidR="00237C5C" w:rsidRPr="00082ABC" w:rsidRDefault="00237C5C" w:rsidP="00237C5C">
                    <w:pPr>
                      <w:pStyle w:val="Heading2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VENDEUR ET TECHNICIEN, STÉRÉOPLUS ET IDLOGIC (Anciennement sonxplus), CHIBOUGAMAU</w:t>
                    </w:r>
                  </w:p>
                  <w:p w14:paraId="789345DB" w14:textId="77777777" w:rsidR="00237C5C" w:rsidRPr="00082ABC" w:rsidRDefault="00237C5C" w:rsidP="00237C5C">
                    <w:pPr>
                      <w:pStyle w:val="DateduCV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2016-2020</w:t>
                    </w:r>
                  </w:p>
                  <w:p w14:paraId="44EBD81F" w14:textId="77777777" w:rsidR="00237C5C" w:rsidRPr="00082ABC" w:rsidRDefault="00237C5C" w:rsidP="00237C5C">
                    <w:pPr>
                      <w:spacing w:after="0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 xml:space="preserve">Responsabilités : </w:t>
                    </w:r>
                  </w:p>
                  <w:p w14:paraId="26CEF6F4" w14:textId="77777777" w:rsidR="00237C5C" w:rsidRPr="00082ABC" w:rsidRDefault="00237C5C" w:rsidP="00237C5C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/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Technicien : Réseautique, VoIP, informatique (matériel et logiciel). Assurer un service Internet fonctionnel aux clients abonnés ;</w:t>
                    </w:r>
                  </w:p>
                  <w:p w14:paraId="6CE4B260" w14:textId="77777777" w:rsidR="00237C5C" w:rsidRPr="00082ABC" w:rsidRDefault="00237C5C" w:rsidP="00237C5C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Assurer un bon service de vente aux clients et conseiller ces derniers en anglais et en français.</w:t>
                    </w:r>
                  </w:p>
                  <w:p w14:paraId="1C9BEE82" w14:textId="77777777" w:rsidR="00237C5C" w:rsidRPr="00082ABC" w:rsidRDefault="00237C5C" w:rsidP="00237C5C">
                    <w:pPr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Autres réalisations :</w:t>
                    </w:r>
                  </w:p>
                  <w:p w14:paraId="4264A74F" w14:textId="1E988673" w:rsidR="7051FA07" w:rsidRPr="00EA7C95" w:rsidRDefault="00237C5C" w:rsidP="00CB1BD4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9"/>
                        <w:szCs w:val="19"/>
                        <w:lang w:val="fr-CA"/>
                      </w:rPr>
                    </w:pPr>
                    <w:r w:rsidRPr="00082ABC">
                      <w:rPr>
                        <w:sz w:val="19"/>
                        <w:szCs w:val="19"/>
                        <w:lang w:val="fr-CA"/>
                      </w:rPr>
                      <w:t>Avec l’accord de mon superviseur, créé un programme C# qui a permis d’économiser approximativement 20 heures à la compagnie de travaux répétitifs.</w:t>
                    </w:r>
                  </w:p>
                </w:sdtContent>
              </w:sdt>
            </w:sdtContent>
          </w:sdt>
        </w:tc>
      </w:tr>
    </w:tbl>
    <w:p w14:paraId="38A51710" w14:textId="71C681B5" w:rsidR="00B5752A" w:rsidRPr="00082ABC" w:rsidRDefault="00B5752A">
      <w:pPr>
        <w:rPr>
          <w:lang w:val="fr-CA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9A4A07" w:rsidRPr="00082ABC" w14:paraId="0FDE390B" w14:textId="77777777">
        <w:tc>
          <w:tcPr>
            <w:tcW w:w="1778" w:type="dxa"/>
          </w:tcPr>
          <w:p w14:paraId="3072A165" w14:textId="77777777" w:rsidR="009A4A07" w:rsidRPr="00082ABC" w:rsidRDefault="009A4A07" w:rsidP="009A4A07">
            <w:pPr>
              <w:pStyle w:val="Heading1"/>
              <w:rPr>
                <w:noProof/>
                <w:lang w:val="fr-CA"/>
              </w:rPr>
            </w:pPr>
            <w:r w:rsidRPr="00082ABC">
              <w:rPr>
                <w:noProof/>
                <w:lang w:val="fr-CA"/>
              </w:rPr>
              <w:lastRenderedPageBreak/>
              <w:t>FormationS et diplÔmes</w:t>
            </w:r>
          </w:p>
        </w:tc>
        <w:tc>
          <w:tcPr>
            <w:tcW w:w="472" w:type="dxa"/>
          </w:tcPr>
          <w:p w14:paraId="38A67EB4" w14:textId="77777777" w:rsidR="009A4A07" w:rsidRPr="00082ABC" w:rsidRDefault="009A4A07" w:rsidP="009A4A07">
            <w:pPr>
              <w:rPr>
                <w:noProof/>
                <w:lang w:val="fr-CA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A"/>
                <w14:ligatures w14:val="none"/>
              </w:rPr>
              <w:id w:val="304290914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A"/>
                    <w14:ligatures w14:val="none"/>
                  </w:rPr>
                  <w:id w:val="926075719"/>
                  <w:placeholder>
                    <w:docPart w:val="1957B3AD03B84B9AAAB780BF56BEE056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7E39E07C" w14:textId="37768A43" w:rsidR="00617D44" w:rsidRPr="00E413D8" w:rsidRDefault="004D5404" w:rsidP="00617D44">
                    <w:pPr>
                      <w:pStyle w:val="Heading2"/>
                    </w:pPr>
                    <w:hyperlink r:id="rId11" w:history="1">
                      <w:r w:rsidR="00E413D8" w:rsidRPr="00A6617F">
                        <w:rPr>
                          <w:rStyle w:val="Hyperlink"/>
                          <w:lang w:val="fr-CA"/>
                        </w:rPr>
                        <w:t>CERTIFICAT EN ANALYSE ET CYBERSÉCURITÉ OPÉRATIONNELLE</w:t>
                      </w:r>
                    </w:hyperlink>
                  </w:p>
                  <w:p w14:paraId="118ACE42" w14:textId="77777777" w:rsidR="00AC7751" w:rsidRDefault="00E413D8" w:rsidP="0073693B">
                    <w:pPr>
                      <w:spacing w:after="0"/>
                      <w:rPr>
                        <w:lang w:val="fr-CA"/>
                      </w:rPr>
                    </w:pPr>
                    <w:r>
                      <w:rPr>
                        <w:lang w:val="fr-CA"/>
                      </w:rPr>
                      <w:t>Polytechnique de Montréal (Baccalauréat par cumul)</w:t>
                    </w:r>
                  </w:p>
                  <w:p w14:paraId="6F09793F" w14:textId="17AC9B71" w:rsidR="00675E11" w:rsidRPr="00082ABC" w:rsidRDefault="00AC7751" w:rsidP="0073693B">
                    <w:pPr>
                      <w:spacing w:after="0"/>
                      <w:rPr>
                        <w:lang w:val="fr-CA"/>
                      </w:rPr>
                    </w:pPr>
                    <w:r>
                      <w:rPr>
                        <w:lang w:val="fr-CA"/>
                      </w:rPr>
                      <w:t>2021-2022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A"/>
                    <w14:ligatures w14:val="none"/>
                  </w:rPr>
                  <w:id w:val="2137993728"/>
                  <w:placeholder>
                    <w:docPart w:val="86BFCBFD998142C2BB966F639074ED95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41A8016B" w14:textId="1098F496" w:rsidR="00617D44" w:rsidRPr="00082ABC" w:rsidRDefault="004D5404" w:rsidP="00705C47">
                    <w:pPr>
                      <w:pStyle w:val="Heading2"/>
                      <w:rPr>
                        <w:lang w:val="fr-CA"/>
                      </w:rPr>
                    </w:pPr>
                    <w:hyperlink r:id="rId12" w:history="1">
                      <w:r w:rsidR="00617D44" w:rsidRPr="007B75C4">
                        <w:rPr>
                          <w:rStyle w:val="Hyperlink"/>
                          <w:lang w:val="fr-CA"/>
                        </w:rPr>
                        <w:t>DEC EN TECHNIQUES DE L’INFORMATIQUE</w:t>
                      </w:r>
                    </w:hyperlink>
                  </w:p>
                  <w:p w14:paraId="654B4ADF" w14:textId="761FDAA9" w:rsidR="00617D44" w:rsidRPr="00082ABC" w:rsidRDefault="00617D44" w:rsidP="0073693B">
                    <w:pPr>
                      <w:spacing w:after="0"/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Collège d’Alma (D</w:t>
                    </w:r>
                    <w:r w:rsidR="009F1AD2">
                      <w:rPr>
                        <w:lang w:val="fr-CA"/>
                      </w:rPr>
                      <w:t>E</w:t>
                    </w:r>
                    <w:r w:rsidRPr="00082ABC">
                      <w:rPr>
                        <w:lang w:val="fr-CA"/>
                      </w:rPr>
                      <w:t>C)</w:t>
                    </w:r>
                  </w:p>
                  <w:p w14:paraId="14844786" w14:textId="77777777" w:rsidR="00617D44" w:rsidRPr="00082ABC" w:rsidRDefault="00617D44" w:rsidP="0073693B">
                    <w:pPr>
                      <w:spacing w:after="0"/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2018-2021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A"/>
                    <w14:ligatures w14:val="none"/>
                  </w:rPr>
                  <w:id w:val="2139983982"/>
                  <w:placeholder>
                    <w:docPart w:val="CB4FE9684F7A4536A3BDE71A19BCBD23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597D4B30" w14:textId="77777777" w:rsidR="00675E11" w:rsidRPr="00082ABC" w:rsidRDefault="00675E11" w:rsidP="009A4A07">
                    <w:pPr>
                      <w:pStyle w:val="Heading2"/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FORMATION GÉNÉRALE (TREMPLEIN DEC)</w:t>
                    </w:r>
                  </w:p>
                  <w:p w14:paraId="36BA6075" w14:textId="77777777" w:rsidR="00675E11" w:rsidRPr="00082ABC" w:rsidRDefault="00675E11" w:rsidP="009A4A07">
                    <w:pPr>
                      <w:spacing w:before="0" w:after="0"/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Centre d’études collégiales à Chibougamau</w:t>
                    </w:r>
                  </w:p>
                  <w:p w14:paraId="27133130" w14:textId="4C3E5E00" w:rsidR="00675E11" w:rsidRPr="00082ABC" w:rsidRDefault="00502C1F" w:rsidP="00675E11">
                    <w:pPr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2016-</w:t>
                    </w:r>
                    <w:r w:rsidR="00751A5E" w:rsidRPr="00082ABC">
                      <w:rPr>
                        <w:lang w:val="fr-CA"/>
                      </w:rPr>
                      <w:t>2018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A"/>
                    <w14:ligatures w14:val="none"/>
                  </w:rPr>
                  <w:id w:val="405577345"/>
                  <w:placeholder>
                    <w:docPart w:val="B507A44C56234648A81A81FE69F97317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08AA6956" w14:textId="02C722B2" w:rsidR="00705C47" w:rsidRPr="00082ABC" w:rsidRDefault="00705C47" w:rsidP="009A4A07">
                    <w:pPr>
                      <w:pStyle w:val="Heading2"/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diplÔme d’études secondairES V (DES)</w:t>
                    </w:r>
                  </w:p>
                  <w:p w14:paraId="0C97B79A" w14:textId="0B2482B6" w:rsidR="00705C47" w:rsidRPr="00082ABC" w:rsidRDefault="00705C47" w:rsidP="009A4A07">
                    <w:pPr>
                      <w:spacing w:after="0"/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École La Porte-Du-Nord</w:t>
                    </w:r>
                  </w:p>
                  <w:p w14:paraId="55B38D77" w14:textId="4819FAA2" w:rsidR="00705C47" w:rsidRPr="00082ABC" w:rsidRDefault="00705C47" w:rsidP="009A4A07">
                    <w:pPr>
                      <w:spacing w:after="0"/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2011-2016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A"/>
                    <w14:ligatures w14:val="none"/>
                  </w:rPr>
                  <w:id w:val="-930275077"/>
                  <w:placeholder>
                    <w:docPart w:val="5CF6C35DF4664C7296F46D453358B2AB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4C858CFB" w14:textId="77777777" w:rsidR="00705C47" w:rsidRPr="00082ABC" w:rsidRDefault="00705C47" w:rsidP="009A4A07">
                    <w:pPr>
                      <w:pStyle w:val="Heading2"/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Permis de conduire classe 5</w:t>
                    </w:r>
                  </w:p>
                  <w:p w14:paraId="3A7E4A42" w14:textId="77777777" w:rsidR="00705C47" w:rsidRPr="00082ABC" w:rsidRDefault="00705C47" w:rsidP="009A4A07">
                    <w:pPr>
                      <w:spacing w:after="0"/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École de conduite Tecnic de Chibougamau</w:t>
                    </w:r>
                  </w:p>
                  <w:p w14:paraId="00A688E4" w14:textId="051A81FC" w:rsidR="009A4A07" w:rsidRPr="00082ABC" w:rsidRDefault="00705C47" w:rsidP="009A4A07">
                    <w:pPr>
                      <w:spacing w:after="0"/>
                      <w:rPr>
                        <w:lang w:val="fr-CA"/>
                      </w:rPr>
                    </w:pPr>
                    <w:r w:rsidRPr="00082ABC">
                      <w:rPr>
                        <w:lang w:val="fr-CA"/>
                      </w:rPr>
                      <w:t>Obtenu en avril 2016</w:t>
                    </w:r>
                  </w:p>
                </w:sdtContent>
              </w:sdt>
            </w:sdtContent>
          </w:sdt>
        </w:tc>
      </w:tr>
    </w:tbl>
    <w:p w14:paraId="5B3F26E6" w14:textId="264BD08E" w:rsidR="00675E11" w:rsidRPr="00082ABC" w:rsidRDefault="00675E11" w:rsidP="00052C66">
      <w:pPr>
        <w:rPr>
          <w:lang w:val="fr-CA"/>
        </w:rPr>
      </w:pPr>
    </w:p>
    <w:sectPr w:rsidR="00675E11" w:rsidRPr="00082ABC">
      <w:footerReference w:type="default" r:id="rId13"/>
      <w:footerReference w:type="firs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F770" w14:textId="77777777" w:rsidR="00824AED" w:rsidRDefault="00824AED">
      <w:pPr>
        <w:spacing w:before="0" w:after="0" w:line="240" w:lineRule="auto"/>
      </w:pPr>
      <w:r>
        <w:separator/>
      </w:r>
    </w:p>
  </w:endnote>
  <w:endnote w:type="continuationSeparator" w:id="0">
    <w:p w14:paraId="09B1D272" w14:textId="77777777" w:rsidR="00824AED" w:rsidRDefault="00824A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943E" w14:textId="77777777" w:rsidR="00E52305" w:rsidRDefault="001257B1">
    <w:pPr>
      <w:pStyle w:val="Footer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CA131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85BA0" w14:textId="77777777" w:rsidR="00B5752A" w:rsidRPr="00B5752A" w:rsidRDefault="00B5752A" w:rsidP="00B5752A">
    <w:pPr>
      <w:pStyle w:val="Footer"/>
      <w:rPr>
        <w:lang w:val="en-CA"/>
      </w:rPr>
    </w:pPr>
    <w:r>
      <w:rPr>
        <w:lang w:val="en-CA"/>
      </w:rP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A6D0" w14:textId="77777777" w:rsidR="00824AED" w:rsidRDefault="00824AED">
      <w:pPr>
        <w:spacing w:before="0" w:after="0" w:line="240" w:lineRule="auto"/>
      </w:pPr>
      <w:r>
        <w:separator/>
      </w:r>
    </w:p>
  </w:footnote>
  <w:footnote w:type="continuationSeparator" w:id="0">
    <w:p w14:paraId="122F9080" w14:textId="77777777" w:rsidR="00824AED" w:rsidRDefault="00824AE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6420"/>
    <w:multiLevelType w:val="hybridMultilevel"/>
    <w:tmpl w:val="55224E0C"/>
    <w:lvl w:ilvl="0" w:tplc="881C06C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51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MzUyMrGwMAIxlHSUglOLizPz80AKjGsBS9KHQSwAAAA="/>
  </w:docVars>
  <w:rsids>
    <w:rsidRoot w:val="00237832"/>
    <w:rsid w:val="00024B9D"/>
    <w:rsid w:val="000352E5"/>
    <w:rsid w:val="00052C66"/>
    <w:rsid w:val="00067298"/>
    <w:rsid w:val="00082ABC"/>
    <w:rsid w:val="00090904"/>
    <w:rsid w:val="00092968"/>
    <w:rsid w:val="00092A15"/>
    <w:rsid w:val="000B5158"/>
    <w:rsid w:val="000C25CC"/>
    <w:rsid w:val="00104FE8"/>
    <w:rsid w:val="00110210"/>
    <w:rsid w:val="00120A7A"/>
    <w:rsid w:val="001257B1"/>
    <w:rsid w:val="00132933"/>
    <w:rsid w:val="00147C27"/>
    <w:rsid w:val="00151E68"/>
    <w:rsid w:val="001F4779"/>
    <w:rsid w:val="00203028"/>
    <w:rsid w:val="00237832"/>
    <w:rsid w:val="00237C5C"/>
    <w:rsid w:val="00240608"/>
    <w:rsid w:val="00262DC2"/>
    <w:rsid w:val="00263DA2"/>
    <w:rsid w:val="002815E3"/>
    <w:rsid w:val="002862B9"/>
    <w:rsid w:val="002A22EB"/>
    <w:rsid w:val="002B5738"/>
    <w:rsid w:val="002B7E86"/>
    <w:rsid w:val="002C4895"/>
    <w:rsid w:val="002C531F"/>
    <w:rsid w:val="002F5E01"/>
    <w:rsid w:val="002F6251"/>
    <w:rsid w:val="00315FB6"/>
    <w:rsid w:val="0034286B"/>
    <w:rsid w:val="00356C2C"/>
    <w:rsid w:val="00390FF0"/>
    <w:rsid w:val="003A69C7"/>
    <w:rsid w:val="003E3D96"/>
    <w:rsid w:val="003F0372"/>
    <w:rsid w:val="003F2E3D"/>
    <w:rsid w:val="003F6B0B"/>
    <w:rsid w:val="00420767"/>
    <w:rsid w:val="004254FE"/>
    <w:rsid w:val="00432EAC"/>
    <w:rsid w:val="004764C1"/>
    <w:rsid w:val="0048332D"/>
    <w:rsid w:val="0048350B"/>
    <w:rsid w:val="004A0FC8"/>
    <w:rsid w:val="004A7DC5"/>
    <w:rsid w:val="004C3D36"/>
    <w:rsid w:val="004D5404"/>
    <w:rsid w:val="004E35C9"/>
    <w:rsid w:val="004F6BE6"/>
    <w:rsid w:val="00502C1F"/>
    <w:rsid w:val="0054172D"/>
    <w:rsid w:val="0054368C"/>
    <w:rsid w:val="005673D8"/>
    <w:rsid w:val="00583F7D"/>
    <w:rsid w:val="00584AE7"/>
    <w:rsid w:val="00586038"/>
    <w:rsid w:val="005B42FB"/>
    <w:rsid w:val="005B7173"/>
    <w:rsid w:val="005F1D59"/>
    <w:rsid w:val="005F4A1A"/>
    <w:rsid w:val="005F7A0D"/>
    <w:rsid w:val="00617D44"/>
    <w:rsid w:val="00633A46"/>
    <w:rsid w:val="00645C0B"/>
    <w:rsid w:val="0065096A"/>
    <w:rsid w:val="0065270C"/>
    <w:rsid w:val="00675E11"/>
    <w:rsid w:val="00685CCD"/>
    <w:rsid w:val="006D4F23"/>
    <w:rsid w:val="006D7BFC"/>
    <w:rsid w:val="00704C15"/>
    <w:rsid w:val="00705C47"/>
    <w:rsid w:val="00706B40"/>
    <w:rsid w:val="00717DE0"/>
    <w:rsid w:val="0073693B"/>
    <w:rsid w:val="00751A5E"/>
    <w:rsid w:val="0078141D"/>
    <w:rsid w:val="00781993"/>
    <w:rsid w:val="007A0D7A"/>
    <w:rsid w:val="007A15A4"/>
    <w:rsid w:val="007B13E7"/>
    <w:rsid w:val="007B75C4"/>
    <w:rsid w:val="007C38BE"/>
    <w:rsid w:val="00824AED"/>
    <w:rsid w:val="00842FD9"/>
    <w:rsid w:val="008662E8"/>
    <w:rsid w:val="0088355E"/>
    <w:rsid w:val="008C1AEF"/>
    <w:rsid w:val="008C59E6"/>
    <w:rsid w:val="008E0679"/>
    <w:rsid w:val="008E7825"/>
    <w:rsid w:val="008F480A"/>
    <w:rsid w:val="00915B7B"/>
    <w:rsid w:val="00917663"/>
    <w:rsid w:val="00932960"/>
    <w:rsid w:val="00937194"/>
    <w:rsid w:val="009A4A07"/>
    <w:rsid w:val="009D2562"/>
    <w:rsid w:val="009F1AD2"/>
    <w:rsid w:val="00A14382"/>
    <w:rsid w:val="00A41DB8"/>
    <w:rsid w:val="00A54985"/>
    <w:rsid w:val="00A6255B"/>
    <w:rsid w:val="00A6617F"/>
    <w:rsid w:val="00AA178A"/>
    <w:rsid w:val="00AC7751"/>
    <w:rsid w:val="00B15B71"/>
    <w:rsid w:val="00B17066"/>
    <w:rsid w:val="00B2050F"/>
    <w:rsid w:val="00B2327E"/>
    <w:rsid w:val="00B35960"/>
    <w:rsid w:val="00B5752A"/>
    <w:rsid w:val="00B578E1"/>
    <w:rsid w:val="00B767C7"/>
    <w:rsid w:val="00B77F31"/>
    <w:rsid w:val="00B90834"/>
    <w:rsid w:val="00BA46DB"/>
    <w:rsid w:val="00BB5F17"/>
    <w:rsid w:val="00BF2149"/>
    <w:rsid w:val="00C000CE"/>
    <w:rsid w:val="00C013F1"/>
    <w:rsid w:val="00C337DA"/>
    <w:rsid w:val="00C37F94"/>
    <w:rsid w:val="00C8530D"/>
    <w:rsid w:val="00C87790"/>
    <w:rsid w:val="00CA1318"/>
    <w:rsid w:val="00CB1BD4"/>
    <w:rsid w:val="00CB2105"/>
    <w:rsid w:val="00CC1A2A"/>
    <w:rsid w:val="00CF159D"/>
    <w:rsid w:val="00D1485F"/>
    <w:rsid w:val="00D23E24"/>
    <w:rsid w:val="00D31815"/>
    <w:rsid w:val="00D31A34"/>
    <w:rsid w:val="00D615FC"/>
    <w:rsid w:val="00D6367F"/>
    <w:rsid w:val="00D746F7"/>
    <w:rsid w:val="00D7792D"/>
    <w:rsid w:val="00D77E4C"/>
    <w:rsid w:val="00D9030A"/>
    <w:rsid w:val="00D97320"/>
    <w:rsid w:val="00DE2AAA"/>
    <w:rsid w:val="00E11254"/>
    <w:rsid w:val="00E2763B"/>
    <w:rsid w:val="00E27EA8"/>
    <w:rsid w:val="00E413D8"/>
    <w:rsid w:val="00E52305"/>
    <w:rsid w:val="00E542DC"/>
    <w:rsid w:val="00E5478F"/>
    <w:rsid w:val="00E721AB"/>
    <w:rsid w:val="00E756F4"/>
    <w:rsid w:val="00EA0A73"/>
    <w:rsid w:val="00EA4709"/>
    <w:rsid w:val="00EA4765"/>
    <w:rsid w:val="00EA7C95"/>
    <w:rsid w:val="00EB0254"/>
    <w:rsid w:val="00EB2792"/>
    <w:rsid w:val="00EC13D2"/>
    <w:rsid w:val="00EC5E09"/>
    <w:rsid w:val="00ED6ADF"/>
    <w:rsid w:val="00EF1208"/>
    <w:rsid w:val="00F52127"/>
    <w:rsid w:val="00FA21BE"/>
    <w:rsid w:val="00FB5F8A"/>
    <w:rsid w:val="00FC7A52"/>
    <w:rsid w:val="00FD237B"/>
    <w:rsid w:val="00FE5B22"/>
    <w:rsid w:val="00FE7577"/>
    <w:rsid w:val="7051F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2A66D"/>
  <w15:docId w15:val="{A4F006DE-7EE0-4C48-9B79-690AC449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4C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752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52A"/>
    <w:rPr>
      <w:kern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5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6617F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17F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ollegealma.ca/programmes/techniques-de-linformatiqu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olymtl.ca/programmes/programmes/certificat-en-analyse-et-cybersecurite-operationnell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74071325B6407D969E35FC83835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B00AFA-498F-4DE4-950F-A93811185616}"/>
      </w:docPartPr>
      <w:docPartBody>
        <w:p w:rsidR="00A27FC5" w:rsidRDefault="007E334F">
          <w:pPr>
            <w:pStyle w:val="1874071325B6407D969E35FC83835194"/>
          </w:pPr>
          <w:r>
            <w:rPr>
              <w:noProof/>
            </w:rPr>
            <w:t>[Adresse postale]</w:t>
          </w:r>
        </w:p>
      </w:docPartBody>
    </w:docPart>
    <w:docPart>
      <w:docPartPr>
        <w:name w:val="C0A6D3D9498D4B9DB1EAB7788AAFB4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C2378F-D00A-43B0-A177-BDB33E11F3E4}"/>
      </w:docPartPr>
      <w:docPartBody>
        <w:p w:rsidR="00A27FC5" w:rsidRDefault="007E334F">
          <w:pPr>
            <w:pStyle w:val="C0A6D3D9498D4B9DB1EAB7788AAFB470"/>
          </w:pPr>
          <w:r>
            <w:rPr>
              <w:noProof/>
            </w:rPr>
            <w:t>[Ville, Pays, Code postal]</w:t>
          </w:r>
        </w:p>
      </w:docPartBody>
    </w:docPart>
    <w:docPart>
      <w:docPartPr>
        <w:name w:val="7999DE7B0E7B40BBB0B9AF8434C90C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3096AD-D0CD-4A52-8CC6-DEB1DD221550}"/>
      </w:docPartPr>
      <w:docPartBody>
        <w:p w:rsidR="00A27FC5" w:rsidRDefault="007E334F">
          <w:pPr>
            <w:pStyle w:val="7999DE7B0E7B40BBB0B9AF8434C90CF9"/>
          </w:pPr>
          <w:r>
            <w:rPr>
              <w:noProof/>
            </w:rPr>
            <w:t>[Site web]</w:t>
          </w:r>
        </w:p>
      </w:docPartBody>
    </w:docPart>
    <w:docPart>
      <w:docPartPr>
        <w:name w:val="670003FB624D41C9B734CAD4F467B0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C3C2D-43AB-42D2-BAA6-370ECAED790B}"/>
      </w:docPartPr>
      <w:docPartBody>
        <w:p w:rsidR="00A27FC5" w:rsidRDefault="007E334F">
          <w:pPr>
            <w:pStyle w:val="670003FB624D41C9B734CAD4F467B070"/>
          </w:pPr>
          <w:r>
            <w:rPr>
              <w:rStyle w:val="Emphasis"/>
              <w:noProof/>
            </w:rPr>
            <w:t>[Courrier électronique]</w:t>
          </w:r>
        </w:p>
      </w:docPartBody>
    </w:docPart>
    <w:docPart>
      <w:docPartPr>
        <w:name w:val="96E56AA7FF7F4D5E81331DBD52C8EC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10D4B7-A377-418A-B931-E320FBD4425D}"/>
      </w:docPartPr>
      <w:docPartBody>
        <w:p w:rsidR="00A27FC5" w:rsidRDefault="007E334F">
          <w:pPr>
            <w:pStyle w:val="96E56AA7FF7F4D5E81331DBD52C8ECAE"/>
          </w:pPr>
          <w:r>
            <w:rPr>
              <w:noProof/>
            </w:rPr>
            <w:t>[Votre nom]</w:t>
          </w:r>
        </w:p>
      </w:docPartBody>
    </w:docPart>
    <w:docPart>
      <w:docPartPr>
        <w:name w:val="715CEB27178D486DB65A21DF75466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8AA832-6096-453A-9162-D46E3CEE34C4}"/>
      </w:docPartPr>
      <w:docPartBody>
        <w:p w:rsidR="00100AA0" w:rsidRDefault="00A27FC5" w:rsidP="00A27FC5">
          <w:pPr>
            <w:pStyle w:val="715CEB27178D486DB65A21DF7546698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57B3AD03B84B9AAAB780BF56BEE0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D74482-4D8A-4CA3-87EA-02C81C367569}"/>
      </w:docPartPr>
      <w:docPartBody>
        <w:p w:rsidR="00517697" w:rsidRDefault="00100AA0" w:rsidP="00100AA0">
          <w:pPr>
            <w:pStyle w:val="1957B3AD03B84B9AAAB780BF56BEE05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4FE9684F7A4536A3BDE71A19BCB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61C3C-A3DC-4760-9349-14D64A0EDADB}"/>
      </w:docPartPr>
      <w:docPartBody>
        <w:p w:rsidR="006F0AD8" w:rsidRDefault="00517697" w:rsidP="00517697">
          <w:pPr>
            <w:pStyle w:val="CB4FE9684F7A4536A3BDE71A19BCBD2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BAD0EAFC9E48D597AC9D71D6114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A0ED6-3D4B-4ABC-9B1C-6743031DE0B0}"/>
      </w:docPartPr>
      <w:docPartBody>
        <w:p w:rsidR="00324B4A" w:rsidRDefault="006F0AD8" w:rsidP="006F0AD8">
          <w:pPr>
            <w:pStyle w:val="29BAD0EAFC9E48D597AC9D71D61148F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07A44C56234648A81A81FE69F97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5153D-5D75-4146-A999-4F855D699260}"/>
      </w:docPartPr>
      <w:docPartBody>
        <w:p w:rsidR="00B7542A" w:rsidRDefault="00F23FA4" w:rsidP="00F23FA4">
          <w:pPr>
            <w:pStyle w:val="B507A44C56234648A81A81FE69F9731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F6C35DF4664C7296F46D453358B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39FE8-513B-4B79-9B40-9C564F2513EB}"/>
      </w:docPartPr>
      <w:docPartBody>
        <w:p w:rsidR="00B7542A" w:rsidRDefault="00F23FA4" w:rsidP="00F23FA4">
          <w:pPr>
            <w:pStyle w:val="5CF6C35DF4664C7296F46D453358B2A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749666657614D4380AED9B1CF62F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5AA29-6EC2-4E65-84B1-D7438398B851}"/>
      </w:docPartPr>
      <w:docPartBody>
        <w:p w:rsidR="00DA507F" w:rsidRDefault="00982B47" w:rsidP="00982B47">
          <w:pPr>
            <w:pStyle w:val="0749666657614D4380AED9B1CF62F0B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BFCBFD998142C2BB966F639074E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6C5A1-3FCB-41A0-9587-8A64DFACC7A5}"/>
      </w:docPartPr>
      <w:docPartBody>
        <w:p w:rsidR="00DA507F" w:rsidRDefault="00982B47" w:rsidP="00982B47">
          <w:pPr>
            <w:pStyle w:val="86BFCBFD998142C2BB966F639074ED9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FB"/>
    <w:rsid w:val="00024B30"/>
    <w:rsid w:val="00100AA0"/>
    <w:rsid w:val="001E0A6F"/>
    <w:rsid w:val="00324B4A"/>
    <w:rsid w:val="003720F3"/>
    <w:rsid w:val="004C2C84"/>
    <w:rsid w:val="00517697"/>
    <w:rsid w:val="0052614F"/>
    <w:rsid w:val="005F54F4"/>
    <w:rsid w:val="005F6941"/>
    <w:rsid w:val="006F0AD8"/>
    <w:rsid w:val="00793B26"/>
    <w:rsid w:val="007E334F"/>
    <w:rsid w:val="00872867"/>
    <w:rsid w:val="009221FB"/>
    <w:rsid w:val="00982B47"/>
    <w:rsid w:val="00A27FC5"/>
    <w:rsid w:val="00A34A6C"/>
    <w:rsid w:val="00A3780D"/>
    <w:rsid w:val="00B62243"/>
    <w:rsid w:val="00B7542A"/>
    <w:rsid w:val="00C72826"/>
    <w:rsid w:val="00C77656"/>
    <w:rsid w:val="00CC23EC"/>
    <w:rsid w:val="00DA507F"/>
    <w:rsid w:val="00DC70CE"/>
    <w:rsid w:val="00E37365"/>
    <w:rsid w:val="00E72F67"/>
    <w:rsid w:val="00EA17A8"/>
    <w:rsid w:val="00F23FA4"/>
    <w:rsid w:val="00FA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74071325B6407D969E35FC83835194">
    <w:name w:val="1874071325B6407D969E35FC83835194"/>
  </w:style>
  <w:style w:type="paragraph" w:customStyle="1" w:styleId="C0A6D3D9498D4B9DB1EAB7788AAFB470">
    <w:name w:val="C0A6D3D9498D4B9DB1EAB7788AAFB470"/>
  </w:style>
  <w:style w:type="paragraph" w:customStyle="1" w:styleId="7999DE7B0E7B40BBB0B9AF8434C90CF9">
    <w:name w:val="7999DE7B0E7B40BBB0B9AF8434C90CF9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670003FB624D41C9B734CAD4F467B070">
    <w:name w:val="670003FB624D41C9B734CAD4F467B070"/>
  </w:style>
  <w:style w:type="paragraph" w:customStyle="1" w:styleId="96E56AA7FF7F4D5E81331DBD52C8ECAE">
    <w:name w:val="96E56AA7FF7F4D5E81331DBD52C8ECAE"/>
  </w:style>
  <w:style w:type="character" w:styleId="PlaceholderText">
    <w:name w:val="Placeholder Text"/>
    <w:basedOn w:val="DefaultParagraphFont"/>
    <w:uiPriority w:val="99"/>
    <w:semiHidden/>
    <w:rsid w:val="00982B47"/>
    <w:rPr>
      <w:color w:val="808080"/>
    </w:rPr>
  </w:style>
  <w:style w:type="paragraph" w:customStyle="1" w:styleId="E6B5FE5A59FB48749D7367C58B372F8D">
    <w:name w:val="E6B5FE5A59FB48749D7367C58B372F8D"/>
    <w:rsid w:val="00A27FC5"/>
  </w:style>
  <w:style w:type="paragraph" w:customStyle="1" w:styleId="715CEB27178D486DB65A21DF7546698A">
    <w:name w:val="715CEB27178D486DB65A21DF7546698A"/>
    <w:rsid w:val="00A27FC5"/>
  </w:style>
  <w:style w:type="paragraph" w:customStyle="1" w:styleId="1957B3AD03B84B9AAAB780BF56BEE056">
    <w:name w:val="1957B3AD03B84B9AAAB780BF56BEE056"/>
    <w:rsid w:val="00100AA0"/>
  </w:style>
  <w:style w:type="paragraph" w:customStyle="1" w:styleId="CB4FE9684F7A4536A3BDE71A19BCBD23">
    <w:name w:val="CB4FE9684F7A4536A3BDE71A19BCBD23"/>
    <w:rsid w:val="00517697"/>
    <w:rPr>
      <w:lang w:val="fr-CA" w:eastAsia="fr-CA"/>
    </w:rPr>
  </w:style>
  <w:style w:type="paragraph" w:customStyle="1" w:styleId="29BAD0EAFC9E48D597AC9D71D61148F6">
    <w:name w:val="29BAD0EAFC9E48D597AC9D71D61148F6"/>
    <w:rsid w:val="006F0AD8"/>
    <w:rPr>
      <w:lang w:val="en-US" w:eastAsia="en-US"/>
    </w:rPr>
  </w:style>
  <w:style w:type="paragraph" w:customStyle="1" w:styleId="B507A44C56234648A81A81FE69F97317">
    <w:name w:val="B507A44C56234648A81A81FE69F97317"/>
    <w:rsid w:val="00F23FA4"/>
    <w:rPr>
      <w:lang w:val="en-CA" w:eastAsia="en-CA"/>
    </w:rPr>
  </w:style>
  <w:style w:type="paragraph" w:customStyle="1" w:styleId="5CF6C35DF4664C7296F46D453358B2AB">
    <w:name w:val="5CF6C35DF4664C7296F46D453358B2AB"/>
    <w:rsid w:val="00F23FA4"/>
    <w:rPr>
      <w:lang w:val="en-CA" w:eastAsia="en-CA"/>
    </w:rPr>
  </w:style>
  <w:style w:type="paragraph" w:customStyle="1" w:styleId="0749666657614D4380AED9B1CF62F0B5">
    <w:name w:val="0749666657614D4380AED9B1CF62F0B5"/>
    <w:rsid w:val="00982B47"/>
    <w:rPr>
      <w:lang w:val="fr-CA" w:eastAsia="fr-CA"/>
    </w:rPr>
  </w:style>
  <w:style w:type="paragraph" w:customStyle="1" w:styleId="3E04E99CDD4E45C4A91F40E21D6CED34">
    <w:name w:val="3E04E99CDD4E45C4A91F40E21D6CED34"/>
    <w:rsid w:val="00982B47"/>
    <w:rPr>
      <w:lang w:val="fr-CA" w:eastAsia="fr-CA"/>
    </w:rPr>
  </w:style>
  <w:style w:type="paragraph" w:customStyle="1" w:styleId="86BFCBFD998142C2BB966F639074ED95">
    <w:name w:val="86BFCBFD998142C2BB966F639074ED95"/>
    <w:rsid w:val="00982B47"/>
    <w:rPr>
      <w:lang w:val="fr-CA" w:eastAsia="fr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--Adresse sur demande--</CompanyAddress>
  <CompanyPhone>4</CompanyPhone>
  <CompanyFax/>
  <CompanyEmail>Courrier électronique : --Formulaire sur site web--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05D6A-C2B8-4B51-BFC7-6C7712BA0C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156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 Guindon</dc:creator>
  <cp:keywords>francisguindon.ca (en refonte)</cp:keywords>
  <cp:lastModifiedBy>Francis Guindon</cp:lastModifiedBy>
  <cp:revision>68</cp:revision>
  <cp:lastPrinted>2022-04-08T18:52:00Z</cp:lastPrinted>
  <dcterms:created xsi:type="dcterms:W3CDTF">2020-10-04T01:26:00Z</dcterms:created>
  <dcterms:modified xsi:type="dcterms:W3CDTF">2022-04-09T03:21:00Z</dcterms:modified>
  <cp:category>Chibougamau, QC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